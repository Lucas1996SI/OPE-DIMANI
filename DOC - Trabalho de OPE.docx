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D1B2C" w14:textId="77777777" w:rsidR="00850501" w:rsidRDefault="00D63431" w:rsidP="005A356A">
      <w:pPr>
        <w:pStyle w:val="Ttulo"/>
      </w:pPr>
      <w:r>
        <w:t xml:space="preserve">Título do </w:t>
      </w:r>
      <w:r w:rsidR="009C5EE8">
        <w:t>t</w:t>
      </w:r>
      <w:r w:rsidR="00060C53">
        <w:t>rabalho de OPE</w:t>
      </w:r>
      <w:r w:rsidR="00060C53">
        <w:br/>
      </w:r>
      <w:proofErr w:type="spellStart"/>
      <w:r w:rsidR="00060C53">
        <w:t>DiMani</w:t>
      </w:r>
      <w:proofErr w:type="spellEnd"/>
      <w:r w:rsidR="00060C53">
        <w:br/>
      </w:r>
      <w:r w:rsidR="00060C53">
        <w:br/>
      </w:r>
    </w:p>
    <w:p w14:paraId="548E070D" w14:textId="77777777" w:rsidR="00850501" w:rsidRDefault="00850501" w:rsidP="005A356A">
      <w:pPr>
        <w:pStyle w:val="Ttulo"/>
      </w:pPr>
    </w:p>
    <w:p w14:paraId="544D7461" w14:textId="77777777" w:rsidR="00850501" w:rsidRDefault="00850501" w:rsidP="005A356A">
      <w:pPr>
        <w:pStyle w:val="Ttulo"/>
      </w:pPr>
    </w:p>
    <w:p w14:paraId="4425BEB4" w14:textId="77777777" w:rsidR="00850501" w:rsidRDefault="00850501" w:rsidP="005A356A">
      <w:pPr>
        <w:pStyle w:val="Ttulo"/>
      </w:pPr>
    </w:p>
    <w:p w14:paraId="69D67696" w14:textId="7C903A9E" w:rsidR="00A347E9" w:rsidRDefault="00060C53" w:rsidP="005A356A">
      <w:pPr>
        <w:pStyle w:val="Ttulo"/>
      </w:pPr>
      <w:r>
        <w:br/>
      </w:r>
    </w:p>
    <w:p w14:paraId="64881FFC" w14:textId="21860DEA" w:rsidR="00060C53" w:rsidRPr="00025AA4" w:rsidRDefault="00060C53" w:rsidP="00060C53">
      <w:pPr>
        <w:rPr>
          <w:sz w:val="36"/>
        </w:rPr>
      </w:pPr>
      <w:r>
        <w:t xml:space="preserve">Carlos Eduardo </w:t>
      </w:r>
      <w:proofErr w:type="spellStart"/>
      <w:r>
        <w:t>Renzo</w:t>
      </w:r>
      <w:proofErr w:type="spellEnd"/>
      <w:r>
        <w:t xml:space="preserve"> Yamamoto Junior, Gabriel Gonçalves </w:t>
      </w:r>
      <w:proofErr w:type="spellStart"/>
      <w:r>
        <w:t>Corvelo</w:t>
      </w:r>
      <w:proofErr w:type="spellEnd"/>
      <w:r>
        <w:t xml:space="preserve"> Bastos, Guilherme Magalhães Rinaldi, Vinícius Gabriel de Santana </w:t>
      </w:r>
    </w:p>
    <w:p w14:paraId="63903FBE" w14:textId="7FA316EA" w:rsidR="00A347E9" w:rsidRDefault="00A347E9" w:rsidP="005C2FF4">
      <w:pPr>
        <w:pStyle w:val="Autores"/>
      </w:pPr>
    </w:p>
    <w:p w14:paraId="2EB31535" w14:textId="2C757A09" w:rsidR="00060C53" w:rsidRDefault="00060C53" w:rsidP="005C2FF4">
      <w:pPr>
        <w:pStyle w:val="Autores"/>
      </w:pPr>
    </w:p>
    <w:p w14:paraId="31D76F28" w14:textId="73430E49" w:rsidR="00060C53" w:rsidRDefault="00060C53" w:rsidP="005C2FF4">
      <w:pPr>
        <w:pStyle w:val="Autores"/>
      </w:pPr>
    </w:p>
    <w:p w14:paraId="6E87F4BD" w14:textId="5FBA8A32" w:rsidR="00060C53" w:rsidRDefault="00060C53" w:rsidP="005C2FF4">
      <w:pPr>
        <w:pStyle w:val="Autores"/>
      </w:pPr>
    </w:p>
    <w:p w14:paraId="125485B2" w14:textId="33FD5164" w:rsidR="00060C53" w:rsidRDefault="00060C53" w:rsidP="005C2FF4">
      <w:pPr>
        <w:pStyle w:val="Autores"/>
      </w:pPr>
    </w:p>
    <w:p w14:paraId="18282FD7" w14:textId="4B5A89DE" w:rsidR="00060C53" w:rsidRDefault="00060C53" w:rsidP="005C2FF4">
      <w:pPr>
        <w:pStyle w:val="Autores"/>
      </w:pPr>
    </w:p>
    <w:p w14:paraId="4D81142A" w14:textId="1D742BB3" w:rsidR="00060C53" w:rsidRDefault="00060C53" w:rsidP="005C2FF4">
      <w:pPr>
        <w:pStyle w:val="Autores"/>
      </w:pPr>
    </w:p>
    <w:p w14:paraId="672F3BBB" w14:textId="19C4AC59" w:rsidR="00CB5447" w:rsidRDefault="00CB5447" w:rsidP="005C2FF4">
      <w:pPr>
        <w:pStyle w:val="Autores"/>
      </w:pPr>
      <w:r>
        <w:t>Orient</w:t>
      </w:r>
      <w:r w:rsidR="00060C53">
        <w:t xml:space="preserve">ador: Victor Williams </w:t>
      </w:r>
      <w:proofErr w:type="spellStart"/>
      <w:r w:rsidR="00060C53">
        <w:t>Stafusa</w:t>
      </w:r>
      <w:proofErr w:type="spellEnd"/>
      <w:r w:rsidR="00060C53">
        <w:t xml:space="preserve"> da Silva</w:t>
      </w:r>
    </w:p>
    <w:p w14:paraId="29149D0A" w14:textId="59CAE06A" w:rsidR="00060C53" w:rsidRDefault="00060C53" w:rsidP="005C2FF4">
      <w:pPr>
        <w:pStyle w:val="Autores"/>
      </w:pPr>
    </w:p>
    <w:p w14:paraId="57102B1B" w14:textId="01BCF182" w:rsidR="00060C53" w:rsidRDefault="00060C53" w:rsidP="005C2FF4">
      <w:pPr>
        <w:pStyle w:val="Autores"/>
      </w:pPr>
    </w:p>
    <w:p w14:paraId="00174C96" w14:textId="326423DE" w:rsidR="00850501" w:rsidRDefault="00850501" w:rsidP="005C2FF4">
      <w:pPr>
        <w:pStyle w:val="Autores"/>
      </w:pPr>
    </w:p>
    <w:p w14:paraId="0D58BC84" w14:textId="3B824688" w:rsidR="00850501" w:rsidRDefault="00850501" w:rsidP="005C2FF4">
      <w:pPr>
        <w:pStyle w:val="Autores"/>
      </w:pPr>
    </w:p>
    <w:p w14:paraId="38B0A8CF" w14:textId="435AFDAA" w:rsidR="00060C53" w:rsidRDefault="00060C53" w:rsidP="005C2FF4">
      <w:pPr>
        <w:pStyle w:val="Autores"/>
      </w:pPr>
    </w:p>
    <w:p w14:paraId="14C22C91" w14:textId="77777777" w:rsidR="00850501" w:rsidRDefault="00850501" w:rsidP="005C2FF4">
      <w:pPr>
        <w:pStyle w:val="Autores"/>
      </w:pPr>
    </w:p>
    <w:p w14:paraId="59F0B455" w14:textId="729BB2F5" w:rsidR="00060C53" w:rsidRDefault="00060C53" w:rsidP="005C2FF4">
      <w:pPr>
        <w:pStyle w:val="Autores"/>
      </w:pPr>
    </w:p>
    <w:p w14:paraId="5A2D5B23" w14:textId="77777777" w:rsidR="00060C53" w:rsidRDefault="00060C53" w:rsidP="005C2FF4">
      <w:pPr>
        <w:pStyle w:val="Autores"/>
      </w:pPr>
    </w:p>
    <w:p w14:paraId="2FEA4167" w14:textId="77777777" w:rsidR="00A347E9" w:rsidRDefault="00D63431" w:rsidP="00AC2D20">
      <w:pPr>
        <w:pStyle w:val="Faculdadeedata"/>
      </w:pPr>
      <w:r>
        <w:t>Faculdade Impacta de Tecnologia</w:t>
      </w:r>
    </w:p>
    <w:p w14:paraId="48DBDD0A" w14:textId="77777777" w:rsidR="00A347E9" w:rsidRDefault="00D63431" w:rsidP="00AC2D20">
      <w:pPr>
        <w:pStyle w:val="Faculdadeedata"/>
      </w:pPr>
      <w:r>
        <w:t>São Paulo, SP, Brasil</w:t>
      </w:r>
    </w:p>
    <w:p w14:paraId="6B130A6E" w14:textId="77777777" w:rsidR="00850501" w:rsidRDefault="00CB5447" w:rsidP="00850501">
      <w:pPr>
        <w:pStyle w:val="Faculdadeedata"/>
      </w:pPr>
      <w:r>
        <w:t>10</w:t>
      </w:r>
      <w:r w:rsidR="00D63431" w:rsidRPr="00D12A54">
        <w:t xml:space="preserve"> de </w:t>
      </w:r>
      <w:r>
        <w:t>junho</w:t>
      </w:r>
      <w:r w:rsidR="00D63431" w:rsidRPr="00D12A54">
        <w:t xml:space="preserve"> de</w:t>
      </w:r>
      <w:r w:rsidR="00D63431">
        <w:t xml:space="preserve"> </w:t>
      </w:r>
      <w:r w:rsidR="00D63431" w:rsidRPr="00D12A54">
        <w:t>20</w:t>
      </w:r>
      <w:r w:rsidR="00C47D33">
        <w:t>2</w:t>
      </w:r>
      <w:r>
        <w:t>1</w:t>
      </w:r>
    </w:p>
    <w:p w14:paraId="5917C1F3" w14:textId="5383319C" w:rsidR="00A347E9" w:rsidRPr="00B3046E" w:rsidRDefault="00D63431" w:rsidP="00850501">
      <w:pPr>
        <w:pStyle w:val="Faculdadeedata"/>
      </w:pPr>
      <w:r w:rsidRPr="00C60883">
        <w:rPr>
          <w:rStyle w:val="Destaque"/>
        </w:rPr>
        <w:lastRenderedPageBreak/>
        <w:t>Resumo.</w:t>
      </w:r>
      <w:r w:rsidRPr="00B3046E">
        <w:t xml:space="preserve"> </w:t>
      </w:r>
      <w:r w:rsidR="00C47D33" w:rsidRPr="00060C53">
        <w:rPr>
          <w:color w:val="FF0000"/>
        </w:rPr>
        <w:t xml:space="preserve">Descreva brevemente em até 10 linhas </w:t>
      </w:r>
      <w:r w:rsidR="00040070" w:rsidRPr="00060C53">
        <w:rPr>
          <w:color w:val="FF0000"/>
        </w:rPr>
        <w:t xml:space="preserve">e até 500 palavras </w:t>
      </w:r>
      <w:r w:rsidR="00C47D33" w:rsidRPr="00060C53">
        <w:rPr>
          <w:color w:val="FF0000"/>
        </w:rPr>
        <w:t>o conteúdo do seu trabalho</w:t>
      </w:r>
      <w:r w:rsidR="00B3046E" w:rsidRPr="00060C53">
        <w:rPr>
          <w:color w:val="FF0000"/>
        </w:rPr>
        <w:t>.</w:t>
      </w:r>
    </w:p>
    <w:p w14:paraId="210ABF5F" w14:textId="77777777" w:rsidR="00060C53" w:rsidRDefault="00060C53" w:rsidP="005C2FF4">
      <w:pPr>
        <w:pStyle w:val="Resumo"/>
        <w:rPr>
          <w:rStyle w:val="Destaque"/>
        </w:rPr>
      </w:pPr>
    </w:p>
    <w:p w14:paraId="3411583A" w14:textId="77777777" w:rsidR="00060C53" w:rsidRDefault="00060C53" w:rsidP="005C2FF4">
      <w:pPr>
        <w:pStyle w:val="Resumo"/>
        <w:rPr>
          <w:rStyle w:val="Destaque"/>
        </w:rPr>
      </w:pPr>
    </w:p>
    <w:p w14:paraId="12A52DBA" w14:textId="77777777" w:rsidR="00060C53" w:rsidRDefault="00060C53" w:rsidP="005C2FF4">
      <w:pPr>
        <w:pStyle w:val="Resumo"/>
        <w:rPr>
          <w:rStyle w:val="Destaque"/>
        </w:rPr>
      </w:pPr>
    </w:p>
    <w:p w14:paraId="0985796C" w14:textId="77777777" w:rsidR="00060C53" w:rsidRDefault="00060C53" w:rsidP="005C2FF4">
      <w:pPr>
        <w:pStyle w:val="Resumo"/>
        <w:rPr>
          <w:rStyle w:val="Destaque"/>
        </w:rPr>
      </w:pPr>
    </w:p>
    <w:p w14:paraId="417DB230" w14:textId="77777777" w:rsidR="00060C53" w:rsidRDefault="00060C53" w:rsidP="005C2FF4">
      <w:pPr>
        <w:pStyle w:val="Resumo"/>
        <w:rPr>
          <w:rStyle w:val="Destaque"/>
        </w:rPr>
      </w:pPr>
    </w:p>
    <w:p w14:paraId="43EDF020" w14:textId="77777777" w:rsidR="00060C53" w:rsidRDefault="00060C53" w:rsidP="005C2FF4">
      <w:pPr>
        <w:pStyle w:val="Resumo"/>
        <w:rPr>
          <w:rStyle w:val="Destaque"/>
        </w:rPr>
      </w:pPr>
    </w:p>
    <w:p w14:paraId="670EDB93" w14:textId="77777777" w:rsidR="00060C53" w:rsidRDefault="00060C53" w:rsidP="005C2FF4">
      <w:pPr>
        <w:pStyle w:val="Resumo"/>
        <w:rPr>
          <w:rStyle w:val="Destaque"/>
        </w:rPr>
      </w:pPr>
    </w:p>
    <w:p w14:paraId="20FA1B86" w14:textId="77777777" w:rsidR="00060C53" w:rsidRDefault="00060C53" w:rsidP="005C2FF4">
      <w:pPr>
        <w:pStyle w:val="Resumo"/>
        <w:rPr>
          <w:rStyle w:val="Destaque"/>
        </w:rPr>
      </w:pPr>
    </w:p>
    <w:p w14:paraId="3D1E0336" w14:textId="77777777" w:rsidR="00060C53" w:rsidRDefault="00060C53" w:rsidP="005C2FF4">
      <w:pPr>
        <w:pStyle w:val="Resumo"/>
        <w:rPr>
          <w:rStyle w:val="Destaque"/>
        </w:rPr>
      </w:pPr>
    </w:p>
    <w:p w14:paraId="794E5146" w14:textId="77777777" w:rsidR="00060C53" w:rsidRDefault="00060C53" w:rsidP="005C2FF4">
      <w:pPr>
        <w:pStyle w:val="Resumo"/>
        <w:rPr>
          <w:rStyle w:val="Destaque"/>
        </w:rPr>
      </w:pPr>
    </w:p>
    <w:p w14:paraId="4083AB97" w14:textId="77777777" w:rsidR="00060C53" w:rsidRDefault="00060C53" w:rsidP="005C2FF4">
      <w:pPr>
        <w:pStyle w:val="Resumo"/>
        <w:rPr>
          <w:rStyle w:val="Destaque"/>
        </w:rPr>
      </w:pPr>
    </w:p>
    <w:p w14:paraId="025CFBF8" w14:textId="77777777" w:rsidR="00060C53" w:rsidRDefault="00060C53" w:rsidP="005C2FF4">
      <w:pPr>
        <w:pStyle w:val="Resumo"/>
        <w:rPr>
          <w:rStyle w:val="Destaque"/>
        </w:rPr>
      </w:pPr>
    </w:p>
    <w:p w14:paraId="77439066" w14:textId="77777777" w:rsidR="00060C53" w:rsidRDefault="00060C53" w:rsidP="005C2FF4">
      <w:pPr>
        <w:pStyle w:val="Resumo"/>
        <w:rPr>
          <w:rStyle w:val="Destaque"/>
        </w:rPr>
      </w:pPr>
    </w:p>
    <w:p w14:paraId="56F5D789" w14:textId="77777777" w:rsidR="00060C53" w:rsidRDefault="00060C53" w:rsidP="005C2FF4">
      <w:pPr>
        <w:pStyle w:val="Resumo"/>
        <w:rPr>
          <w:rStyle w:val="Destaque"/>
        </w:rPr>
      </w:pPr>
    </w:p>
    <w:p w14:paraId="6D724F6C" w14:textId="77777777" w:rsidR="00060C53" w:rsidRDefault="00060C53" w:rsidP="005C2FF4">
      <w:pPr>
        <w:pStyle w:val="Resumo"/>
        <w:rPr>
          <w:rStyle w:val="Destaque"/>
        </w:rPr>
      </w:pPr>
    </w:p>
    <w:p w14:paraId="6838D2F2" w14:textId="77777777" w:rsidR="00060C53" w:rsidRDefault="00060C53" w:rsidP="005C2FF4">
      <w:pPr>
        <w:pStyle w:val="Resumo"/>
        <w:rPr>
          <w:rStyle w:val="Destaque"/>
        </w:rPr>
      </w:pPr>
    </w:p>
    <w:p w14:paraId="58D59296" w14:textId="77777777" w:rsidR="00060C53" w:rsidRDefault="00060C53" w:rsidP="005C2FF4">
      <w:pPr>
        <w:pStyle w:val="Resumo"/>
        <w:rPr>
          <w:rStyle w:val="Destaque"/>
        </w:rPr>
      </w:pPr>
    </w:p>
    <w:p w14:paraId="03A20C1D" w14:textId="77777777" w:rsidR="00060C53" w:rsidRDefault="00060C53" w:rsidP="005C2FF4">
      <w:pPr>
        <w:pStyle w:val="Resumo"/>
        <w:rPr>
          <w:rStyle w:val="Destaque"/>
        </w:rPr>
      </w:pPr>
    </w:p>
    <w:p w14:paraId="096D6223" w14:textId="77777777" w:rsidR="00060C53" w:rsidRDefault="00060C53" w:rsidP="005C2FF4">
      <w:pPr>
        <w:pStyle w:val="Resumo"/>
        <w:rPr>
          <w:rStyle w:val="Destaque"/>
        </w:rPr>
      </w:pPr>
    </w:p>
    <w:p w14:paraId="77D03B93" w14:textId="77777777" w:rsidR="00060C53" w:rsidRDefault="00060C53" w:rsidP="005C2FF4">
      <w:pPr>
        <w:pStyle w:val="Resumo"/>
        <w:rPr>
          <w:rStyle w:val="Destaque"/>
        </w:rPr>
      </w:pPr>
    </w:p>
    <w:p w14:paraId="40600EA7" w14:textId="77777777" w:rsidR="00060C53" w:rsidRDefault="00060C53" w:rsidP="005C2FF4">
      <w:pPr>
        <w:pStyle w:val="Resumo"/>
        <w:rPr>
          <w:rStyle w:val="Destaque"/>
        </w:rPr>
      </w:pPr>
    </w:p>
    <w:p w14:paraId="4A14677A" w14:textId="77777777" w:rsidR="00060C53" w:rsidRDefault="00060C53" w:rsidP="005C2FF4">
      <w:pPr>
        <w:pStyle w:val="Resumo"/>
        <w:rPr>
          <w:rStyle w:val="Destaque"/>
        </w:rPr>
      </w:pPr>
    </w:p>
    <w:p w14:paraId="4B782A93" w14:textId="77777777" w:rsidR="00060C53" w:rsidRDefault="00060C53" w:rsidP="005C2FF4">
      <w:pPr>
        <w:pStyle w:val="Resumo"/>
        <w:rPr>
          <w:rStyle w:val="Destaque"/>
        </w:rPr>
      </w:pPr>
    </w:p>
    <w:p w14:paraId="0CF6FEA1" w14:textId="77777777" w:rsidR="00060C53" w:rsidRDefault="00060C53" w:rsidP="005C2FF4">
      <w:pPr>
        <w:pStyle w:val="Resumo"/>
        <w:rPr>
          <w:rStyle w:val="Destaque"/>
        </w:rPr>
      </w:pPr>
    </w:p>
    <w:p w14:paraId="3B142A4A" w14:textId="77777777" w:rsidR="00060C53" w:rsidRDefault="00060C53" w:rsidP="005C2FF4">
      <w:pPr>
        <w:pStyle w:val="Resumo"/>
        <w:rPr>
          <w:rStyle w:val="Destaque"/>
        </w:rPr>
      </w:pPr>
    </w:p>
    <w:p w14:paraId="12597E7C" w14:textId="77777777" w:rsidR="00060C53" w:rsidRDefault="00060C53" w:rsidP="005C2FF4">
      <w:pPr>
        <w:pStyle w:val="Resumo"/>
        <w:rPr>
          <w:rStyle w:val="Destaque"/>
        </w:rPr>
      </w:pPr>
    </w:p>
    <w:p w14:paraId="01AF3DB9" w14:textId="77777777" w:rsidR="00060C53" w:rsidRDefault="00060C53" w:rsidP="005C2FF4">
      <w:pPr>
        <w:pStyle w:val="Resumo"/>
        <w:rPr>
          <w:rStyle w:val="Destaque"/>
        </w:rPr>
      </w:pPr>
    </w:p>
    <w:p w14:paraId="0443922F" w14:textId="77777777" w:rsidR="00060C53" w:rsidRDefault="00060C53" w:rsidP="005C2FF4">
      <w:pPr>
        <w:pStyle w:val="Resumo"/>
        <w:rPr>
          <w:rStyle w:val="Destaque"/>
        </w:rPr>
      </w:pPr>
    </w:p>
    <w:p w14:paraId="541168E3" w14:textId="77777777" w:rsidR="00060C53" w:rsidRDefault="00060C53" w:rsidP="005C2FF4">
      <w:pPr>
        <w:pStyle w:val="Resumo"/>
        <w:rPr>
          <w:rStyle w:val="Destaque"/>
        </w:rPr>
      </w:pPr>
    </w:p>
    <w:p w14:paraId="1FD8AB1A" w14:textId="77777777" w:rsidR="00060C53" w:rsidRDefault="00060C53" w:rsidP="005C2FF4">
      <w:pPr>
        <w:pStyle w:val="Resumo"/>
        <w:rPr>
          <w:rStyle w:val="Destaque"/>
        </w:rPr>
      </w:pPr>
    </w:p>
    <w:p w14:paraId="6E9C887B" w14:textId="77777777" w:rsidR="00060C53" w:rsidRDefault="00060C53" w:rsidP="005C2FF4">
      <w:pPr>
        <w:pStyle w:val="Resumo"/>
        <w:rPr>
          <w:rStyle w:val="Destaque"/>
        </w:rPr>
      </w:pPr>
    </w:p>
    <w:p w14:paraId="594E6CF5" w14:textId="77777777" w:rsidR="00060C53" w:rsidRDefault="00060C53" w:rsidP="005C2FF4">
      <w:pPr>
        <w:pStyle w:val="Resumo"/>
        <w:rPr>
          <w:rStyle w:val="Destaque"/>
        </w:rPr>
      </w:pPr>
    </w:p>
    <w:p w14:paraId="1F0FE1D2" w14:textId="77777777" w:rsidR="00060C53" w:rsidRDefault="00060C53" w:rsidP="005C2FF4">
      <w:pPr>
        <w:pStyle w:val="Resumo"/>
        <w:rPr>
          <w:rStyle w:val="Destaque"/>
        </w:rPr>
      </w:pPr>
    </w:p>
    <w:p w14:paraId="636FF755" w14:textId="77777777" w:rsidR="00060C53" w:rsidRDefault="00060C53" w:rsidP="005C2FF4">
      <w:pPr>
        <w:pStyle w:val="Resumo"/>
        <w:rPr>
          <w:rStyle w:val="Destaque"/>
        </w:rPr>
      </w:pPr>
    </w:p>
    <w:p w14:paraId="15810402" w14:textId="77777777" w:rsidR="00060C53" w:rsidRDefault="00060C53" w:rsidP="005C2FF4">
      <w:pPr>
        <w:pStyle w:val="Resumo"/>
        <w:rPr>
          <w:rStyle w:val="Destaque"/>
        </w:rPr>
      </w:pPr>
    </w:p>
    <w:p w14:paraId="6F92A810" w14:textId="77777777" w:rsidR="00060C53" w:rsidRDefault="00060C53" w:rsidP="005C2FF4">
      <w:pPr>
        <w:pStyle w:val="Resumo"/>
        <w:rPr>
          <w:rStyle w:val="Destaque"/>
        </w:rPr>
      </w:pPr>
    </w:p>
    <w:p w14:paraId="5822A460" w14:textId="77777777" w:rsidR="00060C53" w:rsidRDefault="00060C53" w:rsidP="005C2FF4">
      <w:pPr>
        <w:pStyle w:val="Resumo"/>
        <w:rPr>
          <w:rStyle w:val="Destaque"/>
        </w:rPr>
      </w:pPr>
    </w:p>
    <w:p w14:paraId="44175CE1" w14:textId="77777777" w:rsidR="00060C53" w:rsidRDefault="00060C53" w:rsidP="005C2FF4">
      <w:pPr>
        <w:pStyle w:val="Resumo"/>
        <w:rPr>
          <w:rStyle w:val="Destaque"/>
        </w:rPr>
      </w:pPr>
    </w:p>
    <w:p w14:paraId="16C95FE1" w14:textId="77777777" w:rsidR="00060C53" w:rsidRDefault="00060C53" w:rsidP="005C2FF4">
      <w:pPr>
        <w:pStyle w:val="Resumo"/>
        <w:rPr>
          <w:rStyle w:val="Destaque"/>
        </w:rPr>
      </w:pPr>
    </w:p>
    <w:p w14:paraId="54CBC96B" w14:textId="77777777" w:rsidR="00060C53" w:rsidRDefault="00060C53" w:rsidP="005C2FF4">
      <w:pPr>
        <w:pStyle w:val="Resumo"/>
        <w:rPr>
          <w:rStyle w:val="Destaque"/>
        </w:rPr>
      </w:pPr>
    </w:p>
    <w:p w14:paraId="774F0B92" w14:textId="77777777" w:rsidR="00060C53" w:rsidRDefault="00060C53" w:rsidP="005C2FF4">
      <w:pPr>
        <w:pStyle w:val="Resumo"/>
        <w:rPr>
          <w:rStyle w:val="Destaque"/>
        </w:rPr>
      </w:pPr>
    </w:p>
    <w:p w14:paraId="7F671E0D" w14:textId="77777777" w:rsidR="00060C53" w:rsidRDefault="00060C53" w:rsidP="005C2FF4">
      <w:pPr>
        <w:pStyle w:val="Resumo"/>
        <w:rPr>
          <w:rStyle w:val="Destaque"/>
        </w:rPr>
      </w:pPr>
    </w:p>
    <w:p w14:paraId="32E9A76E" w14:textId="77777777" w:rsidR="00060C53" w:rsidRDefault="00060C53" w:rsidP="005C2FF4">
      <w:pPr>
        <w:pStyle w:val="Resumo"/>
        <w:rPr>
          <w:rStyle w:val="Destaque"/>
        </w:rPr>
      </w:pPr>
    </w:p>
    <w:p w14:paraId="0BE0CC1B" w14:textId="77777777" w:rsidR="00060C53" w:rsidRDefault="00060C53" w:rsidP="005C2FF4">
      <w:pPr>
        <w:pStyle w:val="Resumo"/>
        <w:rPr>
          <w:rStyle w:val="Destaque"/>
        </w:rPr>
      </w:pPr>
    </w:p>
    <w:p w14:paraId="0E53D782" w14:textId="77777777" w:rsidR="00060C53" w:rsidRDefault="00060C53" w:rsidP="005C2FF4">
      <w:pPr>
        <w:pStyle w:val="Resumo"/>
        <w:rPr>
          <w:rStyle w:val="Destaque"/>
        </w:rPr>
      </w:pPr>
    </w:p>
    <w:p w14:paraId="18951E90" w14:textId="77777777" w:rsidR="00060C53" w:rsidRDefault="00060C53" w:rsidP="005C2FF4">
      <w:pPr>
        <w:pStyle w:val="Resumo"/>
        <w:rPr>
          <w:rStyle w:val="Destaque"/>
        </w:rPr>
      </w:pPr>
    </w:p>
    <w:p w14:paraId="026E104F" w14:textId="77777777" w:rsidR="00060C53" w:rsidRDefault="00060C53" w:rsidP="005C2FF4">
      <w:pPr>
        <w:pStyle w:val="Resumo"/>
        <w:rPr>
          <w:rStyle w:val="Destaque"/>
        </w:rPr>
      </w:pPr>
    </w:p>
    <w:p w14:paraId="769A9CE5" w14:textId="77777777" w:rsidR="00060C53" w:rsidRDefault="00060C53" w:rsidP="005C2FF4">
      <w:pPr>
        <w:pStyle w:val="Resumo"/>
        <w:rPr>
          <w:rStyle w:val="Destaque"/>
        </w:rPr>
      </w:pPr>
    </w:p>
    <w:p w14:paraId="05BA4370" w14:textId="77777777" w:rsidR="00060C53" w:rsidRDefault="00060C53" w:rsidP="005C2FF4">
      <w:pPr>
        <w:pStyle w:val="Resumo"/>
        <w:rPr>
          <w:rStyle w:val="Destaque"/>
        </w:rPr>
      </w:pPr>
    </w:p>
    <w:p w14:paraId="3B4522BA" w14:textId="52FEE9AF" w:rsidR="00DC008C" w:rsidRPr="00DC008C" w:rsidRDefault="00D63431" w:rsidP="00DC008C">
      <w:pPr>
        <w:pStyle w:val="Resumo"/>
        <w:rPr>
          <w:color w:val="FF0000"/>
        </w:rPr>
      </w:pPr>
      <w:r w:rsidRPr="00C60883">
        <w:rPr>
          <w:rStyle w:val="Destaque"/>
        </w:rPr>
        <w:t>Palavras-chaves:</w:t>
      </w:r>
      <w:r w:rsidRPr="00B3046E">
        <w:t xml:space="preserve"> </w:t>
      </w:r>
      <w:r w:rsidR="00414041" w:rsidRPr="00060C53">
        <w:rPr>
          <w:color w:val="FF0000"/>
        </w:rPr>
        <w:t>Primeira palavra-chave</w:t>
      </w:r>
      <w:r w:rsidRPr="00060C53">
        <w:rPr>
          <w:color w:val="FF0000"/>
        </w:rPr>
        <w:t xml:space="preserve">, </w:t>
      </w:r>
      <w:r w:rsidR="00414041" w:rsidRPr="00060C53">
        <w:rPr>
          <w:color w:val="FF0000"/>
        </w:rPr>
        <w:t>Segunda palavra-chave</w:t>
      </w:r>
      <w:r w:rsidRPr="00060C53">
        <w:rPr>
          <w:color w:val="FF0000"/>
        </w:rPr>
        <w:t xml:space="preserve">, </w:t>
      </w:r>
      <w:r w:rsidR="00414041" w:rsidRPr="00060C53">
        <w:rPr>
          <w:color w:val="FF0000"/>
        </w:rPr>
        <w:t>Terceira palavra-chave</w:t>
      </w:r>
      <w:r w:rsidRPr="00060C53">
        <w:rPr>
          <w:color w:val="FF0000"/>
        </w:rPr>
        <w:t>.</w:t>
      </w:r>
      <w:r w:rsidR="00DC008C">
        <w:rPr>
          <w:color w:val="FF0000"/>
        </w:rPr>
        <w:br/>
      </w:r>
      <w:r w:rsidR="00DC008C" w:rsidRPr="00C60883">
        <w:rPr>
          <w:rStyle w:val="Destaque"/>
        </w:rPr>
        <w:t>Palavras-chaves:</w:t>
      </w:r>
      <w:r w:rsidR="00DC008C" w:rsidRPr="00B3046E">
        <w:t xml:space="preserve"> </w:t>
      </w:r>
      <w:proofErr w:type="spellStart"/>
      <w:r w:rsidR="00DC008C">
        <w:t>DiMani</w:t>
      </w:r>
      <w:proofErr w:type="spellEnd"/>
      <w:r w:rsidR="00DC008C">
        <w:t>, Loja de roupa</w:t>
      </w:r>
      <w:r w:rsidR="00DC008C" w:rsidRPr="00DC008C">
        <w:t>, Produtos personalizados, crochê,</w:t>
      </w:r>
      <w:r w:rsidR="00DC008C">
        <w:t xml:space="preserve"> costura</w:t>
      </w:r>
      <w:r w:rsidR="00261E3A">
        <w:t>.</w:t>
      </w:r>
    </w:p>
    <w:p w14:paraId="77FA3B95" w14:textId="7B9DBFB7" w:rsidR="00A347E9" w:rsidRDefault="00A347E9" w:rsidP="005C2FF4">
      <w:pPr>
        <w:pStyle w:val="Resumo"/>
      </w:pPr>
    </w:p>
    <w:p w14:paraId="28ABD119" w14:textId="46DF0CB9" w:rsidR="00060C53" w:rsidRDefault="00060C53" w:rsidP="005C2FF4">
      <w:pPr>
        <w:pStyle w:val="Resumo"/>
      </w:pPr>
    </w:p>
    <w:p w14:paraId="75F7FA65" w14:textId="433290D7" w:rsidR="00060C53" w:rsidRDefault="00060C53" w:rsidP="005C2FF4">
      <w:pPr>
        <w:pStyle w:val="Resumo"/>
      </w:pPr>
    </w:p>
    <w:p w14:paraId="05EB5775" w14:textId="5E309ABA" w:rsidR="00060C53" w:rsidRDefault="00060C53" w:rsidP="005C2FF4">
      <w:pPr>
        <w:pStyle w:val="Resumo"/>
      </w:pPr>
    </w:p>
    <w:p w14:paraId="09ACC916" w14:textId="17309E2B" w:rsidR="00060C53" w:rsidRDefault="00060C53" w:rsidP="005C2FF4">
      <w:pPr>
        <w:pStyle w:val="Resumo"/>
      </w:pPr>
    </w:p>
    <w:p w14:paraId="3F3091B1" w14:textId="47C0ED0A" w:rsidR="00060C53" w:rsidRDefault="00060C53" w:rsidP="005C2FF4">
      <w:pPr>
        <w:pStyle w:val="Resumo"/>
      </w:pPr>
    </w:p>
    <w:p w14:paraId="4F52685B" w14:textId="0B6D6AEB" w:rsidR="00060C53" w:rsidRDefault="00060C53" w:rsidP="005C2FF4">
      <w:pPr>
        <w:pStyle w:val="Resumo"/>
      </w:pPr>
    </w:p>
    <w:p w14:paraId="7FAB6E0B" w14:textId="18B80E87" w:rsidR="00060C53" w:rsidRDefault="00060C53" w:rsidP="005C2FF4">
      <w:pPr>
        <w:pStyle w:val="Resumo"/>
      </w:pPr>
    </w:p>
    <w:p w14:paraId="68120BC9" w14:textId="0426B364" w:rsidR="00060C53" w:rsidRDefault="00060C53" w:rsidP="005C2FF4">
      <w:pPr>
        <w:pStyle w:val="Resumo"/>
      </w:pPr>
    </w:p>
    <w:p w14:paraId="5BBCBD79" w14:textId="72937E65" w:rsidR="00060C53" w:rsidRDefault="00060C53" w:rsidP="005C2FF4">
      <w:pPr>
        <w:pStyle w:val="Resumo"/>
      </w:pPr>
    </w:p>
    <w:p w14:paraId="1F64EA9F" w14:textId="2074D8B4" w:rsidR="00060C53" w:rsidRDefault="00060C53" w:rsidP="005C2FF4">
      <w:pPr>
        <w:pStyle w:val="Resumo"/>
      </w:pPr>
    </w:p>
    <w:p w14:paraId="3DAA30EE" w14:textId="2D9B686D" w:rsidR="00060C53" w:rsidRDefault="00060C53" w:rsidP="005C2FF4">
      <w:pPr>
        <w:pStyle w:val="Resumo"/>
      </w:pPr>
    </w:p>
    <w:p w14:paraId="3E01DEDC" w14:textId="2BAD7638" w:rsidR="00060C53" w:rsidRDefault="00060C53" w:rsidP="005C2FF4">
      <w:pPr>
        <w:pStyle w:val="Resumo"/>
      </w:pPr>
    </w:p>
    <w:p w14:paraId="389CFC44" w14:textId="67DB87C8" w:rsidR="00060C53" w:rsidRDefault="00060C53" w:rsidP="005C2FF4">
      <w:pPr>
        <w:pStyle w:val="Resumo"/>
      </w:pPr>
    </w:p>
    <w:p w14:paraId="6BF503C8" w14:textId="1D89E89F" w:rsidR="00060C53" w:rsidRDefault="00060C53" w:rsidP="005C2FF4">
      <w:pPr>
        <w:pStyle w:val="Resumo"/>
      </w:pPr>
    </w:p>
    <w:p w14:paraId="4EADEDBC" w14:textId="31494A62" w:rsidR="00060C53" w:rsidRDefault="00060C53" w:rsidP="005C2FF4">
      <w:pPr>
        <w:pStyle w:val="Resumo"/>
      </w:pPr>
    </w:p>
    <w:p w14:paraId="63B76478" w14:textId="1DA385B0" w:rsidR="00060C53" w:rsidRDefault="00060C53" w:rsidP="005C2FF4">
      <w:pPr>
        <w:pStyle w:val="Resumo"/>
      </w:pPr>
    </w:p>
    <w:p w14:paraId="254C71AD" w14:textId="67F6670F" w:rsidR="00060C53" w:rsidRDefault="00060C53" w:rsidP="005C2FF4">
      <w:pPr>
        <w:pStyle w:val="Resumo"/>
      </w:pPr>
    </w:p>
    <w:p w14:paraId="72DCA8B3" w14:textId="5C48056B" w:rsidR="00060C53" w:rsidRDefault="00060C53" w:rsidP="005C2FF4">
      <w:pPr>
        <w:pStyle w:val="Resumo"/>
      </w:pPr>
    </w:p>
    <w:p w14:paraId="5204BCC7" w14:textId="28ED9094" w:rsidR="00060C53" w:rsidRDefault="00060C53" w:rsidP="005C2FF4">
      <w:pPr>
        <w:pStyle w:val="Resumo"/>
      </w:pPr>
    </w:p>
    <w:p w14:paraId="3CD04EB0" w14:textId="159DE83E" w:rsidR="00060C53" w:rsidRDefault="00060C53" w:rsidP="005C2FF4">
      <w:pPr>
        <w:pStyle w:val="Resumo"/>
      </w:pPr>
    </w:p>
    <w:p w14:paraId="65E34420" w14:textId="7D82C06A" w:rsidR="00060C53" w:rsidRDefault="00060C53" w:rsidP="005C2FF4">
      <w:pPr>
        <w:pStyle w:val="Resumo"/>
      </w:pPr>
    </w:p>
    <w:p w14:paraId="1C1CAC87" w14:textId="79C651D3" w:rsidR="00060C53" w:rsidRDefault="00060C53" w:rsidP="005C2FF4">
      <w:pPr>
        <w:pStyle w:val="Resumo"/>
      </w:pPr>
    </w:p>
    <w:p w14:paraId="483E1333" w14:textId="56C3BA98" w:rsidR="00060C53" w:rsidRDefault="00060C53" w:rsidP="005C2FF4">
      <w:pPr>
        <w:pStyle w:val="Resumo"/>
      </w:pPr>
    </w:p>
    <w:p w14:paraId="2DDA2F03" w14:textId="654E1CE4" w:rsidR="00060C53" w:rsidRDefault="00060C53" w:rsidP="005C2FF4">
      <w:pPr>
        <w:pStyle w:val="Resumo"/>
      </w:pPr>
    </w:p>
    <w:p w14:paraId="00B7322B" w14:textId="7584D101" w:rsidR="00060C53" w:rsidRDefault="00060C53" w:rsidP="005C2FF4">
      <w:pPr>
        <w:pStyle w:val="Resumo"/>
      </w:pPr>
    </w:p>
    <w:p w14:paraId="03531A03" w14:textId="27B8B732" w:rsidR="00060C53" w:rsidRDefault="00060C53" w:rsidP="005C2FF4">
      <w:pPr>
        <w:pStyle w:val="Resumo"/>
      </w:pPr>
    </w:p>
    <w:p w14:paraId="7458C8CF" w14:textId="697EBB4C" w:rsidR="00060C53" w:rsidRDefault="00060C53" w:rsidP="005C2FF4">
      <w:pPr>
        <w:pStyle w:val="Resumo"/>
      </w:pPr>
    </w:p>
    <w:p w14:paraId="3DE432E5" w14:textId="18E5D05E" w:rsidR="00060C53" w:rsidRDefault="00060C53" w:rsidP="005C2FF4">
      <w:pPr>
        <w:pStyle w:val="Resumo"/>
      </w:pPr>
    </w:p>
    <w:p w14:paraId="43775CC5" w14:textId="5D559DDD" w:rsidR="00060C53" w:rsidRDefault="00060C53" w:rsidP="005C2FF4">
      <w:pPr>
        <w:pStyle w:val="Resumo"/>
      </w:pPr>
    </w:p>
    <w:p w14:paraId="3896022D" w14:textId="36C36504" w:rsidR="00060C53" w:rsidRDefault="00060C53" w:rsidP="005C2FF4">
      <w:pPr>
        <w:pStyle w:val="Resumo"/>
      </w:pPr>
    </w:p>
    <w:p w14:paraId="01071C81" w14:textId="4C3C80D2" w:rsidR="00060C53" w:rsidRDefault="00060C53" w:rsidP="005C2FF4">
      <w:pPr>
        <w:pStyle w:val="Resumo"/>
      </w:pPr>
    </w:p>
    <w:p w14:paraId="4826D62D" w14:textId="428E0546" w:rsidR="00060C53" w:rsidRDefault="00060C53" w:rsidP="005C2FF4">
      <w:pPr>
        <w:pStyle w:val="Resumo"/>
      </w:pPr>
    </w:p>
    <w:p w14:paraId="5D6D2126" w14:textId="17E1CA18" w:rsidR="00060C53" w:rsidRDefault="00060C53" w:rsidP="005C2FF4">
      <w:pPr>
        <w:pStyle w:val="Resumo"/>
      </w:pPr>
    </w:p>
    <w:p w14:paraId="4C12A8A7" w14:textId="0ACE5743" w:rsidR="00060C53" w:rsidRDefault="00060C53" w:rsidP="005C2FF4">
      <w:pPr>
        <w:pStyle w:val="Resumo"/>
      </w:pPr>
    </w:p>
    <w:p w14:paraId="28F64B41" w14:textId="3016C557" w:rsidR="00060C53" w:rsidRDefault="00060C53" w:rsidP="005C2FF4">
      <w:pPr>
        <w:pStyle w:val="Resumo"/>
      </w:pPr>
    </w:p>
    <w:p w14:paraId="749D612F" w14:textId="69F0758C" w:rsidR="00060C53" w:rsidRDefault="00060C53" w:rsidP="005C2FF4">
      <w:pPr>
        <w:pStyle w:val="Resumo"/>
      </w:pPr>
    </w:p>
    <w:p w14:paraId="48DA79AA" w14:textId="0AAD00F4" w:rsidR="00060C53" w:rsidRDefault="00060C53" w:rsidP="005C2FF4">
      <w:pPr>
        <w:pStyle w:val="Resumo"/>
      </w:pPr>
    </w:p>
    <w:p w14:paraId="2A0A4611" w14:textId="5A498600" w:rsidR="00060C53" w:rsidRDefault="00060C53" w:rsidP="005C2FF4">
      <w:pPr>
        <w:pStyle w:val="Resumo"/>
      </w:pPr>
    </w:p>
    <w:p w14:paraId="51A690AE" w14:textId="753CFF5D" w:rsidR="00060C53" w:rsidRDefault="00060C53" w:rsidP="005C2FF4">
      <w:pPr>
        <w:pStyle w:val="Resumo"/>
      </w:pPr>
    </w:p>
    <w:p w14:paraId="401D8DF8" w14:textId="3F7EE6AC" w:rsidR="00060C53" w:rsidRDefault="00060C53" w:rsidP="005C2FF4">
      <w:pPr>
        <w:pStyle w:val="Resumo"/>
      </w:pPr>
    </w:p>
    <w:p w14:paraId="02643718" w14:textId="067430BE" w:rsidR="00060C53" w:rsidRDefault="00060C53" w:rsidP="005C2FF4">
      <w:pPr>
        <w:pStyle w:val="Resumo"/>
      </w:pPr>
    </w:p>
    <w:p w14:paraId="327E9A2D" w14:textId="031348D2" w:rsidR="00060C53" w:rsidRDefault="00060C53" w:rsidP="005C2FF4">
      <w:pPr>
        <w:pStyle w:val="Resumo"/>
      </w:pPr>
    </w:p>
    <w:p w14:paraId="15DD527E" w14:textId="58F4708B" w:rsidR="00060C53" w:rsidRDefault="00060C53" w:rsidP="005C2FF4">
      <w:pPr>
        <w:pStyle w:val="Resumo"/>
      </w:pPr>
    </w:p>
    <w:p w14:paraId="348E5ABD" w14:textId="7C56C893" w:rsidR="00060C53" w:rsidRDefault="00060C53" w:rsidP="005C2FF4">
      <w:pPr>
        <w:pStyle w:val="Resumo"/>
      </w:pPr>
    </w:p>
    <w:p w14:paraId="5377385B" w14:textId="698EA397" w:rsidR="00060C53" w:rsidRPr="00F35FDE" w:rsidRDefault="00060C53" w:rsidP="005C2FF4">
      <w:pPr>
        <w:pStyle w:val="Resumo"/>
      </w:pPr>
    </w:p>
    <w:p w14:paraId="55CCA97B" w14:textId="745AC6C4" w:rsidR="00A347E9" w:rsidRPr="005A356A" w:rsidRDefault="006377F0" w:rsidP="00D339CB">
      <w:pPr>
        <w:pStyle w:val="Ttulo1"/>
        <w:numPr>
          <w:ilvl w:val="0"/>
          <w:numId w:val="14"/>
        </w:numPr>
        <w:rPr>
          <w:rFonts w:eastAsia="Arial"/>
        </w:rPr>
      </w:pPr>
      <w:r>
        <w:lastRenderedPageBreak/>
        <w:t>Introdução</w:t>
      </w:r>
    </w:p>
    <w:p w14:paraId="328B3C8B" w14:textId="31B8B4D2" w:rsidR="00A347E9" w:rsidRPr="005A356A" w:rsidRDefault="0027140C" w:rsidP="00445710">
      <w:pPr>
        <w:pStyle w:val="Ttulo2"/>
        <w:rPr>
          <w:rFonts w:eastAsia="Arial"/>
        </w:rPr>
      </w:pPr>
      <w:r>
        <w:t xml:space="preserve">Apresentação da empresa </w:t>
      </w:r>
      <w:proofErr w:type="spellStart"/>
      <w:r w:rsidR="00060C53">
        <w:t>DiMani</w:t>
      </w:r>
      <w:proofErr w:type="spellEnd"/>
    </w:p>
    <w:p w14:paraId="5BEA330E" w14:textId="77700707" w:rsidR="00060C53" w:rsidRPr="00060C53" w:rsidRDefault="00060C53" w:rsidP="00060C53">
      <w:r>
        <w:br/>
      </w:r>
      <w:r w:rsidR="00513498">
        <w:t xml:space="preserve">          </w:t>
      </w:r>
      <w:r w:rsidRPr="00060C53">
        <w:t xml:space="preserve">Fundada em meados de </w:t>
      </w:r>
      <w:r w:rsidR="00C02F27">
        <w:t>2016</w:t>
      </w:r>
      <w:r w:rsidRPr="00060C53">
        <w:t xml:space="preserve">, a Di </w:t>
      </w:r>
      <w:proofErr w:type="spellStart"/>
      <w:r w:rsidRPr="00060C53">
        <w:t>Mani</w:t>
      </w:r>
      <w:proofErr w:type="spellEnd"/>
      <w:r w:rsidRPr="00060C53">
        <w:t xml:space="preserve"> atelier iniciou seus trabalhos oferecendo serviços voltados a costura e produção de roupas, mantas e cobertores em crochê e tricô. Dentre esses produtos é possível que o cliente escolha algumas personalizações, como tamanhos, cores e bordados, além das peças com esses itens já predefinidos. </w:t>
      </w:r>
    </w:p>
    <w:p w14:paraId="42B5834B" w14:textId="77777777" w:rsidR="00060C53" w:rsidRPr="00060C53" w:rsidRDefault="00060C53" w:rsidP="00060C53">
      <w:pPr>
        <w:suppressAutoHyphens/>
        <w:autoSpaceDE w:val="0"/>
        <w:autoSpaceDN w:val="0"/>
        <w:adjustRightInd w:val="0"/>
        <w:spacing w:line="276" w:lineRule="auto"/>
      </w:pPr>
    </w:p>
    <w:p w14:paraId="487A9A9B" w14:textId="77777777" w:rsidR="00060C53" w:rsidRPr="00060C53" w:rsidRDefault="00060C53" w:rsidP="00060C53">
      <w:pPr>
        <w:suppressAutoHyphens/>
        <w:autoSpaceDE w:val="0"/>
        <w:autoSpaceDN w:val="0"/>
        <w:adjustRightInd w:val="0"/>
        <w:spacing w:line="276" w:lineRule="auto"/>
      </w:pPr>
      <w:r w:rsidRPr="00060C53">
        <w:t>A proprietária Joelma Santana não conta com nenhum funcionário, sendo a única mão de obra no local, o estabelecimento não tem nenhuma filial</w:t>
      </w:r>
      <w:r w:rsidRPr="00060C53">
        <w:rPr>
          <w:b/>
          <w:bCs/>
        </w:rPr>
        <w:t xml:space="preserve">, </w:t>
      </w:r>
      <w:r w:rsidRPr="00060C53">
        <w:t>porém deseja expandir seu negócio em um futuro próximo. Sendo assim, a proprietária exerce as funções somente na matriz localizada no município de São Paulo, no bairro Pompeia.</w:t>
      </w:r>
    </w:p>
    <w:p w14:paraId="341A1AB7" w14:textId="4C5FEB51" w:rsidR="00D849AC" w:rsidRDefault="00D849AC" w:rsidP="00D849AC"/>
    <w:p w14:paraId="5C8BE34D" w14:textId="629FEB4E" w:rsidR="0027140C" w:rsidRDefault="00D849AC" w:rsidP="00445710">
      <w:pPr>
        <w:pStyle w:val="Ttulo2"/>
      </w:pPr>
      <w:r>
        <w:t>O</w:t>
      </w:r>
      <w:r w:rsidR="0027140C">
        <w:t xml:space="preserve"> problema</w:t>
      </w:r>
      <w:r>
        <w:t xml:space="preserve"> da gestão d</w:t>
      </w:r>
      <w:r w:rsidR="00513498">
        <w:t xml:space="preserve">e negócio empresa </w:t>
      </w:r>
      <w:proofErr w:type="spellStart"/>
      <w:r w:rsidR="00513498">
        <w:t>DiMani</w:t>
      </w:r>
      <w:proofErr w:type="spellEnd"/>
    </w:p>
    <w:p w14:paraId="36443267" w14:textId="463C7DF9" w:rsidR="00060C53" w:rsidRPr="00513498" w:rsidRDefault="00060C53" w:rsidP="00513498">
      <w:pPr>
        <w:suppressAutoHyphens/>
        <w:autoSpaceDE w:val="0"/>
        <w:autoSpaceDN w:val="0"/>
        <w:adjustRightInd w:val="0"/>
        <w:spacing w:line="276" w:lineRule="auto"/>
      </w:pPr>
      <w:r>
        <w:rPr>
          <w:color w:val="FF0000"/>
        </w:rPr>
        <w:br/>
      </w:r>
      <w:r w:rsidR="00513498">
        <w:t xml:space="preserve">          </w:t>
      </w:r>
      <w:r w:rsidRPr="00513498">
        <w:t>Frequentemente a cliente enfrenta problemas referentes a gestão do negócio. Estão entre eles, o gerenciamento de pedidos (ordem, especificações, dados do cliente), a organização dos clientes frequentes para anúncio de novidades e promoções e até mesmo o prazo de entrega e controle de materiais disponíveis no estoque.</w:t>
      </w:r>
    </w:p>
    <w:p w14:paraId="714E6073" w14:textId="77777777" w:rsidR="00060C53" w:rsidRPr="00513498" w:rsidRDefault="00060C53" w:rsidP="00060C53">
      <w:pPr>
        <w:suppressAutoHyphens/>
        <w:autoSpaceDE w:val="0"/>
        <w:autoSpaceDN w:val="0"/>
        <w:adjustRightInd w:val="0"/>
        <w:spacing w:line="276" w:lineRule="auto"/>
      </w:pPr>
    </w:p>
    <w:p w14:paraId="66D6FD1B" w14:textId="77777777" w:rsidR="00060C53" w:rsidRPr="00513498" w:rsidRDefault="00060C53" w:rsidP="00060C53">
      <w:pPr>
        <w:suppressAutoHyphens/>
        <w:autoSpaceDE w:val="0"/>
        <w:autoSpaceDN w:val="0"/>
        <w:adjustRightInd w:val="0"/>
        <w:spacing w:line="276" w:lineRule="auto"/>
      </w:pPr>
      <w:r w:rsidRPr="00513498">
        <w:t>A proprietária conta com cerca de 30 a 40 clientes por mês, por volta de 2.000 desde o início dos trabalhos até o momento. O estabelecimento vende os produtos mencionados, sendo um deles a própria mão de obra e não contam com parceiros.</w:t>
      </w:r>
    </w:p>
    <w:p w14:paraId="60B8F336" w14:textId="77777777" w:rsidR="00060C53" w:rsidRPr="00513498" w:rsidRDefault="00060C53" w:rsidP="00060C53">
      <w:pPr>
        <w:suppressAutoHyphens/>
        <w:autoSpaceDE w:val="0"/>
        <w:autoSpaceDN w:val="0"/>
        <w:adjustRightInd w:val="0"/>
        <w:spacing w:line="276" w:lineRule="auto"/>
      </w:pPr>
    </w:p>
    <w:p w14:paraId="325748DE" w14:textId="137DFD0F" w:rsidR="00060C53" w:rsidRPr="00513498" w:rsidRDefault="00060C53" w:rsidP="00060C53">
      <w:r w:rsidRPr="00513498">
        <w:t>Portanto com a implementação do aplicativo</w:t>
      </w:r>
      <w:r w:rsidR="00513498">
        <w:t xml:space="preserve">, o </w:t>
      </w:r>
      <w:r w:rsidRPr="00513498">
        <w:t>cliente espera que sejam solucionados os principais problemas mencionados, além da facilitação do controle do seu negócio e contato com seus clientes novos e recorrentes.</w:t>
      </w:r>
    </w:p>
    <w:p w14:paraId="308697EE" w14:textId="302A3F44" w:rsidR="00A347E9" w:rsidRPr="00060C53" w:rsidRDefault="00513498" w:rsidP="00513498">
      <w:pPr>
        <w:jc w:val="center"/>
        <w:rPr>
          <w:color w:val="FF0000"/>
        </w:rPr>
      </w:pPr>
      <w:r>
        <w:rPr>
          <w:color w:val="FF0000"/>
        </w:rPr>
        <w:br/>
      </w: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Diagrama de Ishikawa</w:t>
      </w:r>
      <w:r>
        <w:rPr>
          <w:color w:val="FF0000"/>
        </w:rPr>
        <w:br/>
      </w:r>
      <w:r w:rsidRPr="002E2672">
        <w:rPr>
          <w:noProof/>
        </w:rPr>
        <w:drawing>
          <wp:inline distT="0" distB="0" distL="0" distR="0" wp14:anchorId="451B1115" wp14:editId="3A6B28A6">
            <wp:extent cx="5400040" cy="2186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AD4A" w14:textId="2A43A512" w:rsidR="006653D6" w:rsidRPr="006653D6" w:rsidRDefault="006653D6" w:rsidP="00445710">
      <w:pPr>
        <w:pStyle w:val="Ttulo2"/>
      </w:pPr>
      <w:r w:rsidRPr="00426C99">
        <w:rPr>
          <w:rStyle w:val="Estrangeiro"/>
        </w:rPr>
        <w:lastRenderedPageBreak/>
        <w:t>Stakeholders</w:t>
      </w:r>
      <w:r w:rsidRPr="006653D6">
        <w:t xml:space="preserve"> e </w:t>
      </w:r>
      <w:r w:rsidR="00426C99">
        <w:t>r</w:t>
      </w:r>
      <w:r w:rsidRPr="006653D6">
        <w:t>estrições</w:t>
      </w:r>
    </w:p>
    <w:p w14:paraId="313F8997" w14:textId="79E882FA" w:rsidR="00513498" w:rsidRDefault="006653D6" w:rsidP="00DC008C">
      <w:pPr>
        <w:pStyle w:val="Legenda"/>
      </w:pPr>
      <w:r w:rsidRPr="00513498">
        <w:rPr>
          <w:color w:val="FF0000"/>
        </w:rPr>
        <w:t>Nesta subseção devem ser descritas quais são as partes interessadas do projeto (</w:t>
      </w:r>
      <w:r w:rsidRPr="00513498">
        <w:rPr>
          <w:rStyle w:val="Estrangeiro"/>
          <w:color w:val="FF0000"/>
        </w:rPr>
        <w:t>stakeholders</w:t>
      </w:r>
      <w:r w:rsidRPr="00513498">
        <w:rPr>
          <w:color w:val="FF0000"/>
        </w:rPr>
        <w:t>) e quais as restrições que foram definidas e mapeadas pelo cliente.</w:t>
      </w:r>
      <w:r w:rsidR="00DC008C">
        <w:rPr>
          <w:color w:val="FF0000"/>
        </w:rPr>
        <w:br/>
      </w:r>
      <w:r w:rsidR="00513498">
        <w:br/>
      </w:r>
      <w:r w:rsidR="00DC008C">
        <w:t xml:space="preserve">Quadro 2 – </w:t>
      </w:r>
      <w:proofErr w:type="spellStart"/>
      <w:r w:rsidR="00DC008C">
        <w:t>Stakeholders</w:t>
      </w:r>
      <w:proofErr w:type="spellEnd"/>
    </w:p>
    <w:tbl>
      <w:tblPr>
        <w:tblW w:w="9180" w:type="dxa"/>
        <w:tblInd w:w="-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654"/>
      </w:tblGrid>
      <w:tr w:rsidR="00513498" w14:paraId="0D2865FF" w14:textId="77777777" w:rsidTr="00DE0563">
        <w:trPr>
          <w:trHeight w:val="37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14:paraId="6D8E2AF0" w14:textId="77777777" w:rsidR="00513498" w:rsidRPr="00DE0563" w:rsidRDefault="00513498" w:rsidP="00DE0563">
            <w:pPr>
              <w:ind w:firstLine="0"/>
              <w:jc w:val="center"/>
            </w:pPr>
            <w:r w:rsidRPr="00DE0563">
              <w:rPr>
                <w:b/>
                <w:bCs/>
                <w:color w:val="000000"/>
              </w:rPr>
              <w:t>Usuários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14:paraId="0212252A" w14:textId="77777777" w:rsidR="00513498" w:rsidRPr="00DE0563" w:rsidRDefault="00513498" w:rsidP="00DE0563">
            <w:pPr>
              <w:ind w:firstLine="47"/>
              <w:jc w:val="left"/>
            </w:pPr>
            <w:r w:rsidRPr="00DE0563">
              <w:rPr>
                <w:b/>
                <w:bCs/>
                <w:color w:val="000000"/>
              </w:rPr>
              <w:t>Descrição</w:t>
            </w:r>
          </w:p>
        </w:tc>
      </w:tr>
      <w:tr w:rsidR="00513498" w14:paraId="3B348B7A" w14:textId="77777777" w:rsidTr="00DE056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DDA1C8" w14:textId="77777777" w:rsidR="00513498" w:rsidRPr="00DE0563" w:rsidRDefault="00513498" w:rsidP="00DE0563">
            <w:pPr>
              <w:ind w:firstLine="0"/>
              <w:jc w:val="center"/>
            </w:pPr>
            <w:r w:rsidRPr="00DE0563">
              <w:rPr>
                <w:color w:val="000000"/>
              </w:rPr>
              <w:t>Gerente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9464B2" w14:textId="77777777" w:rsidR="00513498" w:rsidRPr="00DE0563" w:rsidRDefault="00513498" w:rsidP="00513498">
            <w:pPr>
              <w:spacing w:line="276" w:lineRule="auto"/>
              <w:ind w:firstLine="0"/>
            </w:pPr>
            <w:r w:rsidRPr="00DE0563">
              <w:rPr>
                <w:color w:val="000000"/>
              </w:rPr>
              <w:t xml:space="preserve">Usará o sistema Di </w:t>
            </w:r>
            <w:proofErr w:type="spellStart"/>
            <w:r w:rsidRPr="00DE0563">
              <w:rPr>
                <w:color w:val="000000"/>
              </w:rPr>
              <w:t>Mani</w:t>
            </w:r>
            <w:proofErr w:type="spellEnd"/>
            <w:r w:rsidRPr="00DE0563">
              <w:rPr>
                <w:color w:val="000000"/>
              </w:rPr>
              <w:t>, para:</w:t>
            </w:r>
          </w:p>
          <w:p w14:paraId="6DE7AC32" w14:textId="77777777" w:rsidR="00513498" w:rsidRPr="00DE0563" w:rsidRDefault="00513498" w:rsidP="00513498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Supervisionar pedidos para identificar:</w:t>
            </w:r>
          </w:p>
          <w:p w14:paraId="6BC5E875" w14:textId="77777777" w:rsidR="00513498" w:rsidRPr="00DE0563" w:rsidRDefault="00513498" w:rsidP="00513498">
            <w:pPr>
              <w:pStyle w:val="PargrafodaLista"/>
              <w:numPr>
                <w:ilvl w:val="1"/>
                <w:numId w:val="26"/>
              </w:numPr>
              <w:autoSpaceDE w:val="0"/>
              <w:autoSpaceDN w:val="0"/>
              <w:adjustRightInd w:val="0"/>
              <w:jc w:val="left"/>
            </w:pPr>
            <w:r w:rsidRPr="00DE0563">
              <w:t>Possível inconsistência no pedido.</w:t>
            </w:r>
          </w:p>
          <w:p w14:paraId="2273B8BB" w14:textId="48573FEA" w:rsidR="00513498" w:rsidRPr="00DE0563" w:rsidRDefault="00513498" w:rsidP="00513498">
            <w:pPr>
              <w:pStyle w:val="PargrafodaLista"/>
              <w:numPr>
                <w:ilvl w:val="1"/>
                <w:numId w:val="26"/>
              </w:numPr>
              <w:autoSpaceDE w:val="0"/>
              <w:autoSpaceDN w:val="0"/>
              <w:adjustRightInd w:val="0"/>
              <w:jc w:val="left"/>
            </w:pPr>
            <w:r w:rsidRPr="00DE0563">
              <w:t>Demora no atendimento de algum pedido;</w:t>
            </w:r>
          </w:p>
          <w:p w14:paraId="4C82AAE2" w14:textId="1A01A449" w:rsidR="00513498" w:rsidRPr="00DE0563" w:rsidRDefault="00513498" w:rsidP="00513498">
            <w:pPr>
              <w:pStyle w:val="PargrafodaLista"/>
              <w:numPr>
                <w:ilvl w:val="1"/>
                <w:numId w:val="26"/>
              </w:numPr>
              <w:autoSpaceDE w:val="0"/>
              <w:autoSpaceDN w:val="0"/>
              <w:adjustRightInd w:val="0"/>
              <w:jc w:val="left"/>
            </w:pPr>
            <w:r w:rsidRPr="00DE0563">
              <w:t>Troca ou devolução de um produto padrão;</w:t>
            </w:r>
          </w:p>
          <w:p w14:paraId="4BE28ED8" w14:textId="77777777" w:rsidR="00513498" w:rsidRPr="00DE0563" w:rsidRDefault="00513498" w:rsidP="00513498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Controlar estoque de produtos e materiais;</w:t>
            </w:r>
          </w:p>
          <w:p w14:paraId="4D8EE024" w14:textId="77777777" w:rsidR="00513498" w:rsidRPr="00DE0563" w:rsidRDefault="00513498" w:rsidP="00DE0563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ind w:right="-116"/>
              <w:jc w:val="left"/>
            </w:pPr>
            <w:r w:rsidRPr="00DE0563">
              <w:rPr>
                <w:color w:val="000000"/>
              </w:rPr>
              <w:t>Conversar com clientes que fizerem encomendas sob medida;</w:t>
            </w:r>
          </w:p>
          <w:p w14:paraId="7D399F97" w14:textId="77777777" w:rsidR="00513498" w:rsidRPr="00DE0563" w:rsidRDefault="00513498" w:rsidP="00DE0563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Acompanhar as estatísticas de uso do sistema;</w:t>
            </w:r>
          </w:p>
          <w:p w14:paraId="26AC4DE2" w14:textId="77777777" w:rsidR="00513498" w:rsidRPr="00DE0563" w:rsidRDefault="00513498" w:rsidP="00DE0563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Definir valores e criar promoções para os produtos;</w:t>
            </w:r>
          </w:p>
        </w:tc>
      </w:tr>
      <w:tr w:rsidR="00513498" w14:paraId="5F9E3DEA" w14:textId="77777777" w:rsidTr="00DE0563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D79FE2" w14:textId="77777777" w:rsidR="00513498" w:rsidRPr="00DE0563" w:rsidRDefault="00513498" w:rsidP="00DE0563">
            <w:pPr>
              <w:ind w:firstLine="0"/>
              <w:jc w:val="center"/>
            </w:pPr>
            <w:r w:rsidRPr="00DE0563">
              <w:rPr>
                <w:color w:val="000000"/>
              </w:rPr>
              <w:t>Cliente</w:t>
            </w:r>
          </w:p>
          <w:p w14:paraId="101D95C5" w14:textId="77777777" w:rsidR="00513498" w:rsidRPr="00DE0563" w:rsidRDefault="00513498" w:rsidP="006B3A15">
            <w:pPr>
              <w:rPr>
                <w:color w:val="000000"/>
              </w:rPr>
            </w:pP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0752EC" w14:textId="77777777" w:rsidR="00513498" w:rsidRPr="00DE0563" w:rsidRDefault="00513498" w:rsidP="00DE0563">
            <w:pPr>
              <w:spacing w:line="276" w:lineRule="auto"/>
              <w:ind w:firstLine="0"/>
            </w:pPr>
            <w:r w:rsidRPr="00DE0563">
              <w:rPr>
                <w:color w:val="000000"/>
              </w:rPr>
              <w:t xml:space="preserve">Usará o sistema Di </w:t>
            </w:r>
            <w:proofErr w:type="spellStart"/>
            <w:r w:rsidRPr="00DE0563">
              <w:rPr>
                <w:color w:val="000000"/>
              </w:rPr>
              <w:t>Mani</w:t>
            </w:r>
            <w:proofErr w:type="spellEnd"/>
            <w:r w:rsidRPr="00DE0563">
              <w:rPr>
                <w:color w:val="000000"/>
              </w:rPr>
              <w:t>, para:</w:t>
            </w:r>
          </w:p>
          <w:p w14:paraId="660515F4" w14:textId="77777777" w:rsidR="00513498" w:rsidRPr="00DE0563" w:rsidRDefault="00513498" w:rsidP="00DE0563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Visualizar o catálogo de produtos disponíveis;</w:t>
            </w:r>
          </w:p>
          <w:p w14:paraId="6C2812E5" w14:textId="77777777" w:rsidR="00513498" w:rsidRPr="00DE0563" w:rsidRDefault="00513498" w:rsidP="00DE0563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Realizar encomendas sob medida;</w:t>
            </w:r>
          </w:p>
          <w:p w14:paraId="5869D28D" w14:textId="77777777" w:rsidR="00513498" w:rsidRPr="00DE0563" w:rsidRDefault="00513498" w:rsidP="00DE0563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Escolher forma de pagamento;</w:t>
            </w:r>
          </w:p>
          <w:p w14:paraId="6EBF52B2" w14:textId="77777777" w:rsidR="00513498" w:rsidRPr="00DE0563" w:rsidRDefault="00513498" w:rsidP="00DE0563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Realizar simulação de entrega, consultar o preço ou estudar entrega em mãos;</w:t>
            </w:r>
          </w:p>
          <w:p w14:paraId="3CD470F3" w14:textId="77777777" w:rsidR="00513498" w:rsidRPr="00DE0563" w:rsidRDefault="00513498" w:rsidP="00DE0563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Realizar seu cadastramento;</w:t>
            </w:r>
          </w:p>
          <w:p w14:paraId="3CFDDE8A" w14:textId="77777777" w:rsidR="00513498" w:rsidRPr="00DE0563" w:rsidRDefault="00513498" w:rsidP="00DE0563">
            <w:pPr>
              <w:pStyle w:val="PargrafodaLista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jc w:val="left"/>
            </w:pPr>
            <w:r w:rsidRPr="00DE0563">
              <w:rPr>
                <w:color w:val="000000"/>
              </w:rPr>
              <w:t>Tirar dúvidas;</w:t>
            </w:r>
          </w:p>
          <w:p w14:paraId="724F19D0" w14:textId="77777777" w:rsidR="00513498" w:rsidRPr="00DE0563" w:rsidRDefault="00513498" w:rsidP="006B3A15"/>
        </w:tc>
      </w:tr>
    </w:tbl>
    <w:p w14:paraId="5D36C492" w14:textId="3D0AA6C7" w:rsidR="006653D6" w:rsidRDefault="00DC008C" w:rsidP="00DC008C">
      <w:pPr>
        <w:jc w:val="center"/>
      </w:pPr>
      <w:r>
        <w:t>Fonte: Os autores.</w:t>
      </w:r>
    </w:p>
    <w:p w14:paraId="06B408C1" w14:textId="64F25EC5" w:rsidR="00A347E9" w:rsidRPr="005A356A" w:rsidRDefault="00466DDE" w:rsidP="00445710">
      <w:pPr>
        <w:pStyle w:val="Ttulo1"/>
        <w:rPr>
          <w:rFonts w:eastAsia="Arial"/>
        </w:rPr>
      </w:pPr>
      <w:r>
        <w:t>Solução proposta</w:t>
      </w:r>
    </w:p>
    <w:p w14:paraId="43C088F0" w14:textId="3F3D21A2" w:rsidR="00A347E9" w:rsidRPr="00C02F27" w:rsidRDefault="00D63431" w:rsidP="00D41388">
      <w:pPr>
        <w:rPr>
          <w:color w:val="FF0000"/>
        </w:rPr>
      </w:pPr>
      <w:r w:rsidRPr="00C02F27">
        <w:rPr>
          <w:color w:val="FF0000"/>
        </w:rPr>
        <w:t>Nesta seção</w:t>
      </w:r>
      <w:r w:rsidR="00954CF7" w:rsidRPr="00C02F27">
        <w:rPr>
          <w:color w:val="FF0000"/>
        </w:rPr>
        <w:t>,</w:t>
      </w:r>
      <w:r w:rsidRPr="00C02F27">
        <w:rPr>
          <w:color w:val="FF0000"/>
        </w:rPr>
        <w:t xml:space="preserve"> deve ser </w:t>
      </w:r>
      <w:bookmarkStart w:id="0" w:name="_Hlk54974986"/>
      <w:r w:rsidRPr="00C02F27">
        <w:rPr>
          <w:color w:val="FF0000"/>
        </w:rPr>
        <w:t xml:space="preserve">descrita </w:t>
      </w:r>
      <w:r w:rsidR="00954CF7" w:rsidRPr="00C02F27">
        <w:rPr>
          <w:color w:val="FF0000"/>
        </w:rPr>
        <w:t>a</w:t>
      </w:r>
      <w:r w:rsidRPr="00C02F27">
        <w:rPr>
          <w:color w:val="FF0000"/>
        </w:rPr>
        <w:t xml:space="preserve"> solução proposta</w:t>
      </w:r>
      <w:r w:rsidR="00954CF7" w:rsidRPr="00C02F27">
        <w:rPr>
          <w:color w:val="FF0000"/>
        </w:rPr>
        <w:t>, sob um ponto de vista de negócio</w:t>
      </w:r>
      <w:r w:rsidRPr="00C02F27">
        <w:rPr>
          <w:color w:val="FF0000"/>
        </w:rPr>
        <w:t xml:space="preserve">. </w:t>
      </w:r>
      <w:r w:rsidR="00954CF7" w:rsidRPr="00C02F27">
        <w:rPr>
          <w:color w:val="FF0000"/>
        </w:rPr>
        <w:t>Explique como a solução resolve o problema do cliente. Coloque aqui alguns dos</w:t>
      </w:r>
      <w:r w:rsidRPr="00C02F27">
        <w:rPr>
          <w:color w:val="FF0000"/>
        </w:rPr>
        <w:t xml:space="preserve"> artefatos </w:t>
      </w:r>
      <w:r w:rsidR="00D849AC" w:rsidRPr="00C02F27">
        <w:rPr>
          <w:color w:val="FF0000"/>
        </w:rPr>
        <w:t xml:space="preserve">produzidos </w:t>
      </w:r>
      <w:r w:rsidR="00D41388" w:rsidRPr="00C02F27">
        <w:rPr>
          <w:color w:val="FF0000"/>
        </w:rPr>
        <w:t>que jugar pertinente (com as devidas atualizações, caso façam-se necessárias)</w:t>
      </w:r>
      <w:r w:rsidRPr="00C02F27">
        <w:rPr>
          <w:color w:val="FF0000"/>
        </w:rPr>
        <w:t xml:space="preserve">. </w:t>
      </w:r>
      <w:r w:rsidR="00214458" w:rsidRPr="00C02F27">
        <w:rPr>
          <w:color w:val="FF0000"/>
        </w:rPr>
        <w:t>D</w:t>
      </w:r>
      <w:r w:rsidRPr="00C02F27">
        <w:rPr>
          <w:color w:val="FF0000"/>
        </w:rPr>
        <w:t>eve</w:t>
      </w:r>
      <w:r w:rsidR="00214458" w:rsidRPr="00C02F27">
        <w:rPr>
          <w:color w:val="FF0000"/>
        </w:rPr>
        <w:t>m</w:t>
      </w:r>
      <w:r w:rsidRPr="00C02F27">
        <w:rPr>
          <w:color w:val="FF0000"/>
        </w:rPr>
        <w:t xml:space="preserve"> estar presente</w:t>
      </w:r>
      <w:r w:rsidR="00214458" w:rsidRPr="00C02F27">
        <w:rPr>
          <w:color w:val="FF0000"/>
        </w:rPr>
        <w:t>s</w:t>
      </w:r>
      <w:r w:rsidRPr="00C02F27">
        <w:rPr>
          <w:color w:val="FF0000"/>
        </w:rPr>
        <w:t xml:space="preserve"> </w:t>
      </w:r>
      <w:r w:rsidR="00214458" w:rsidRPr="00C02F27">
        <w:rPr>
          <w:color w:val="FF0000"/>
        </w:rPr>
        <w:t xml:space="preserve">aqui as </w:t>
      </w:r>
      <w:r w:rsidRPr="00C02F27">
        <w:rPr>
          <w:color w:val="FF0000"/>
        </w:rPr>
        <w:t>imagens e descrições dos artefatos mais relevantes.</w:t>
      </w:r>
      <w:bookmarkEnd w:id="0"/>
    </w:p>
    <w:p w14:paraId="69B24F7B" w14:textId="1BDB1470" w:rsidR="00E404F7" w:rsidRPr="008421F3" w:rsidRDefault="00214458" w:rsidP="008421F3">
      <w:r w:rsidRPr="00C02F27">
        <w:rPr>
          <w:color w:val="FF0000"/>
        </w:rPr>
        <w:t>A divisão de subseções aqui proposta é só uma sugestão. Caso seja necessário, pertinente e/ou vantajoso, você pode adotar alguma outra forma de subdividir as seções aqui demonstradas.</w:t>
      </w:r>
      <w:r w:rsidR="00DE0563">
        <w:br/>
      </w:r>
      <w:r w:rsidR="00DE0563">
        <w:br/>
      </w:r>
      <w:r w:rsidR="00DE0563">
        <w:br/>
      </w:r>
      <w:r w:rsidR="00DE0563">
        <w:br/>
      </w:r>
      <w:r w:rsidR="00DE0563">
        <w:br/>
      </w:r>
      <w:r w:rsidR="00DE0563">
        <w:br/>
      </w:r>
      <w:bookmarkStart w:id="1" w:name="_GoBack"/>
      <w:bookmarkEnd w:id="1"/>
    </w:p>
    <w:p w14:paraId="4240A533" w14:textId="20F936CB" w:rsidR="00214458" w:rsidRDefault="00214458" w:rsidP="00445710">
      <w:pPr>
        <w:pStyle w:val="Ttulo2"/>
      </w:pPr>
      <w:r>
        <w:lastRenderedPageBreak/>
        <w:t>Requisitos do sistema</w:t>
      </w:r>
    </w:p>
    <w:p w14:paraId="716FF0FA" w14:textId="447A257E" w:rsidR="00214458" w:rsidRPr="00DE0563" w:rsidRDefault="00214458" w:rsidP="00214458">
      <w:pPr>
        <w:rPr>
          <w:color w:val="FF0000"/>
        </w:rPr>
      </w:pPr>
      <w:r w:rsidRPr="00DE0563">
        <w:rPr>
          <w:color w:val="FF0000"/>
        </w:rPr>
        <w:t xml:space="preserve">Nesta subseção, descreva </w:t>
      </w:r>
      <w:r w:rsidR="006F4D15" w:rsidRPr="00DE0563">
        <w:rPr>
          <w:rStyle w:val="Destaque"/>
          <w:color w:val="FF0000"/>
        </w:rPr>
        <w:t>detalhadamente</w:t>
      </w:r>
      <w:r w:rsidR="006F4D15" w:rsidRPr="00DE0563">
        <w:rPr>
          <w:color w:val="FF0000"/>
        </w:rPr>
        <w:t xml:space="preserve"> </w:t>
      </w:r>
      <w:r w:rsidRPr="00DE0563">
        <w:rPr>
          <w:color w:val="FF0000"/>
        </w:rPr>
        <w:t xml:space="preserve">quais são </w:t>
      </w:r>
      <w:r w:rsidR="006F4D15" w:rsidRPr="00DE0563">
        <w:rPr>
          <w:color w:val="FF0000"/>
        </w:rPr>
        <w:t>os</w:t>
      </w:r>
      <w:r w:rsidRPr="00DE0563">
        <w:rPr>
          <w:color w:val="FF0000"/>
        </w:rPr>
        <w:t xml:space="preserve"> requisitos</w:t>
      </w:r>
      <w:r w:rsidR="006F4D15" w:rsidRPr="00DE0563">
        <w:rPr>
          <w:color w:val="FF0000"/>
        </w:rPr>
        <w:t xml:space="preserve"> do sistema desenvolvido</w:t>
      </w:r>
      <w:r w:rsidRPr="00DE0563">
        <w:rPr>
          <w:color w:val="FF0000"/>
        </w:rPr>
        <w:t>.</w:t>
      </w:r>
      <w:r w:rsidR="006F4D15" w:rsidRPr="00DE0563">
        <w:rPr>
          <w:color w:val="FF0000"/>
        </w:rPr>
        <w:t xml:space="preserve"> É recomendável tentar aproveitar artefatos já produzidos na OPE 1 após serem revisados e atualizados.</w:t>
      </w:r>
      <w:r w:rsidR="008C657B" w:rsidRPr="00DE0563">
        <w:rPr>
          <w:color w:val="FF0000"/>
        </w:rPr>
        <w:t xml:space="preserve"> Você pode adotar o formato de um </w:t>
      </w:r>
      <w:r w:rsidR="00492ECC" w:rsidRPr="00DE0563">
        <w:rPr>
          <w:color w:val="FF0000"/>
        </w:rPr>
        <w:t>quadro</w:t>
      </w:r>
      <w:r w:rsidR="008C657B" w:rsidRPr="00DE0563">
        <w:rPr>
          <w:color w:val="FF0000"/>
        </w:rPr>
        <w:t xml:space="preserve"> para enumerar os requisitos</w:t>
      </w:r>
      <w:r w:rsidR="00423629" w:rsidRPr="00DE0563">
        <w:rPr>
          <w:color w:val="FF0000"/>
        </w:rPr>
        <w:t xml:space="preserve">, tal como </w:t>
      </w:r>
      <w:r w:rsidR="00492ECC" w:rsidRPr="00DE0563">
        <w:rPr>
          <w:color w:val="FF0000"/>
        </w:rPr>
        <w:t>no</w:t>
      </w:r>
      <w:r w:rsidR="00423629" w:rsidRPr="00DE0563">
        <w:rPr>
          <w:color w:val="FF0000"/>
        </w:rPr>
        <w:t xml:space="preserve"> </w:t>
      </w:r>
      <w:r w:rsidR="00492ECC" w:rsidRPr="00DE0563">
        <w:rPr>
          <w:color w:val="FF0000"/>
        </w:rPr>
        <w:fldChar w:fldCharType="begin"/>
      </w:r>
      <w:r w:rsidR="00492ECC" w:rsidRPr="00DE0563">
        <w:rPr>
          <w:color w:val="FF0000"/>
        </w:rPr>
        <w:instrText xml:space="preserve"> REF _Ref69686361 \h </w:instrText>
      </w:r>
      <w:r w:rsidR="00492ECC" w:rsidRPr="00DE0563">
        <w:rPr>
          <w:color w:val="FF0000"/>
        </w:rPr>
      </w:r>
      <w:r w:rsidR="00492ECC" w:rsidRPr="00DE0563">
        <w:rPr>
          <w:color w:val="FF0000"/>
        </w:rPr>
        <w:fldChar w:fldCharType="separate"/>
      </w:r>
      <w:r w:rsidR="00492ECC" w:rsidRPr="00DE0563">
        <w:rPr>
          <w:color w:val="FF0000"/>
        </w:rPr>
        <w:t xml:space="preserve">Quadro </w:t>
      </w:r>
      <w:r w:rsidR="00492ECC" w:rsidRPr="00DE0563">
        <w:rPr>
          <w:noProof/>
          <w:color w:val="FF0000"/>
        </w:rPr>
        <w:t>1</w:t>
      </w:r>
      <w:r w:rsidR="00492ECC" w:rsidRPr="00DE0563">
        <w:rPr>
          <w:color w:val="FF0000"/>
        </w:rPr>
        <w:fldChar w:fldCharType="end"/>
      </w:r>
      <w:r w:rsidR="008C657B" w:rsidRPr="00DE0563">
        <w:rPr>
          <w:color w:val="FF0000"/>
        </w:rPr>
        <w:t>.</w:t>
      </w:r>
    </w:p>
    <w:p w14:paraId="03B980D3" w14:textId="736AB8E1" w:rsidR="00DE0563" w:rsidRPr="00EA0477" w:rsidRDefault="00492ECC" w:rsidP="00EA0477">
      <w:pPr>
        <w:pStyle w:val="Legenda"/>
      </w:pPr>
      <w:bookmarkStart w:id="2" w:name="_Ref69686361"/>
      <w:r>
        <w:t xml:space="preserve">Quadro </w:t>
      </w:r>
      <w:bookmarkEnd w:id="2"/>
      <w:r w:rsidR="00DC008C">
        <w:t>2</w:t>
      </w:r>
      <w:r>
        <w:t xml:space="preserve"> – Requisitos.</w:t>
      </w:r>
    </w:p>
    <w:tbl>
      <w:tblPr>
        <w:tblStyle w:val="Tabelacomgrade"/>
        <w:tblW w:w="9067" w:type="dxa"/>
        <w:tblLook w:val="0680" w:firstRow="0" w:lastRow="0" w:firstColumn="1" w:lastColumn="0" w:noHBand="1" w:noVBand="1"/>
      </w:tblPr>
      <w:tblGrid>
        <w:gridCol w:w="1413"/>
        <w:gridCol w:w="7654"/>
      </w:tblGrid>
      <w:tr w:rsidR="00DE0563" w:rsidRPr="00DE0563" w14:paraId="46E655AE" w14:textId="77777777" w:rsidTr="00EA0477">
        <w:trPr>
          <w:trHeight w:val="624"/>
        </w:trPr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7E8FC756" w14:textId="2DB442AC" w:rsidR="00DE0563" w:rsidRPr="00DE0563" w:rsidRDefault="00DE0563" w:rsidP="00DE056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0563">
              <w:rPr>
                <w:rFonts w:ascii="Times New Roman" w:hAnsi="Times New Roman" w:cs="Times New Roman"/>
                <w:b/>
                <w:sz w:val="24"/>
              </w:rPr>
              <w:t>Requisito</w:t>
            </w:r>
          </w:p>
        </w:tc>
        <w:tc>
          <w:tcPr>
            <w:tcW w:w="7654" w:type="dxa"/>
            <w:shd w:val="clear" w:color="auto" w:fill="BFBFBF" w:themeFill="background1" w:themeFillShade="BF"/>
            <w:vAlign w:val="center"/>
          </w:tcPr>
          <w:p w14:paraId="6CDF2048" w14:textId="64942854" w:rsidR="00DE0563" w:rsidRPr="00DE0563" w:rsidRDefault="00DE0563" w:rsidP="00DE056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0563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E0563" w14:paraId="15992154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0D71C0DE" w14:textId="49EAD331" w:rsidR="00DE0563" w:rsidRPr="00EA0477" w:rsidRDefault="00EA0477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477">
              <w:rPr>
                <w:rFonts w:ascii="Times New Roman" w:hAnsi="Times New Roman" w:cs="Times New Roman"/>
                <w:sz w:val="24"/>
              </w:rPr>
              <w:t>REQ 01</w:t>
            </w:r>
          </w:p>
        </w:tc>
        <w:tc>
          <w:tcPr>
            <w:tcW w:w="7654" w:type="dxa"/>
            <w:vAlign w:val="center"/>
          </w:tcPr>
          <w:p w14:paraId="6000B127" w14:textId="77777777" w:rsidR="00DE0563" w:rsidRPr="00DE0563" w:rsidRDefault="00DE0563" w:rsidP="00DE05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disponibilizar a visualização dos produtos com suas respectivas cores e tamanhos para o cliente</w:t>
            </w:r>
          </w:p>
        </w:tc>
      </w:tr>
      <w:tr w:rsidR="00DE0563" w14:paraId="76914381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2EA0462B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02</w:t>
            </w:r>
          </w:p>
        </w:tc>
        <w:tc>
          <w:tcPr>
            <w:tcW w:w="7654" w:type="dxa"/>
            <w:vAlign w:val="center"/>
          </w:tcPr>
          <w:p w14:paraId="55B0B15E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armazenar os produtos que foram selecionados pelo cliente;</w:t>
            </w:r>
          </w:p>
        </w:tc>
      </w:tr>
      <w:tr w:rsidR="00DE0563" w14:paraId="5E22360D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3DD79C55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03</w:t>
            </w:r>
          </w:p>
        </w:tc>
        <w:tc>
          <w:tcPr>
            <w:tcW w:w="7654" w:type="dxa"/>
            <w:vAlign w:val="center"/>
          </w:tcPr>
          <w:p w14:paraId="13953516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que o cliente crie e mantenha uma conta;</w:t>
            </w:r>
          </w:p>
        </w:tc>
      </w:tr>
      <w:tr w:rsidR="00DE0563" w14:paraId="67AEB1C2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61807F3D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04</w:t>
            </w:r>
          </w:p>
        </w:tc>
        <w:tc>
          <w:tcPr>
            <w:tcW w:w="7654" w:type="dxa"/>
            <w:vAlign w:val="center"/>
          </w:tcPr>
          <w:p w14:paraId="199E444B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armazenar os dados do cliente de endereço;</w:t>
            </w:r>
          </w:p>
        </w:tc>
      </w:tr>
      <w:tr w:rsidR="00DE0563" w14:paraId="7BA07E7E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33E64861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05</w:t>
            </w:r>
          </w:p>
        </w:tc>
        <w:tc>
          <w:tcPr>
            <w:tcW w:w="7654" w:type="dxa"/>
            <w:vAlign w:val="center"/>
          </w:tcPr>
          <w:p w14:paraId="2473701B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possibilitar a visualização dos dados do cliente para controle do atendimento;</w:t>
            </w:r>
          </w:p>
        </w:tc>
      </w:tr>
      <w:tr w:rsidR="00DE0563" w14:paraId="59F1E90F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57219AF0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06</w:t>
            </w:r>
          </w:p>
        </w:tc>
        <w:tc>
          <w:tcPr>
            <w:tcW w:w="7654" w:type="dxa"/>
            <w:vAlign w:val="center"/>
          </w:tcPr>
          <w:p w14:paraId="3F41CA12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disponibilizar o valor total do pedido;</w:t>
            </w:r>
          </w:p>
        </w:tc>
      </w:tr>
      <w:tr w:rsidR="00DE0563" w14:paraId="35EB6D19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3086BA18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07</w:t>
            </w:r>
          </w:p>
        </w:tc>
        <w:tc>
          <w:tcPr>
            <w:tcW w:w="7654" w:type="dxa"/>
            <w:vAlign w:val="center"/>
          </w:tcPr>
          <w:p w14:paraId="3B9DF5CC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atendimento </w:t>
            </w:r>
            <w:r w:rsidRPr="00DE0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consulte</w:t>
            </w:r>
            <w:r w:rsidRPr="00DE056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as solicitações de pedido;</w:t>
            </w:r>
          </w:p>
        </w:tc>
      </w:tr>
      <w:tr w:rsidR="00DE0563" w14:paraId="07C5D4C1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23C537B1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08</w:t>
            </w:r>
          </w:p>
        </w:tc>
        <w:tc>
          <w:tcPr>
            <w:tcW w:w="7654" w:type="dxa"/>
            <w:vAlign w:val="center"/>
          </w:tcPr>
          <w:p w14:paraId="5FF65272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armazenar as preferências de personalização dos produtos citados pelo cliente;</w:t>
            </w:r>
          </w:p>
        </w:tc>
      </w:tr>
      <w:tr w:rsidR="00DE0563" w14:paraId="6CBE9C48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4B7FB4D2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09</w:t>
            </w:r>
          </w:p>
        </w:tc>
        <w:tc>
          <w:tcPr>
            <w:tcW w:w="7654" w:type="dxa"/>
            <w:vAlign w:val="center"/>
          </w:tcPr>
          <w:p w14:paraId="7D48CBC7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disponibilizar a visualização do status do pedido;</w:t>
            </w:r>
          </w:p>
        </w:tc>
      </w:tr>
      <w:tr w:rsidR="00DE0563" w14:paraId="0074B20B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677E7442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10</w:t>
            </w:r>
          </w:p>
        </w:tc>
        <w:tc>
          <w:tcPr>
            <w:tcW w:w="7654" w:type="dxa"/>
            <w:vAlign w:val="center"/>
          </w:tcPr>
          <w:p w14:paraId="793EFCC9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disponibilizar as opções de troca ou devolução do produto após a entrega;</w:t>
            </w:r>
          </w:p>
        </w:tc>
      </w:tr>
      <w:tr w:rsidR="00DE0563" w14:paraId="52E17D72" w14:textId="77777777" w:rsidTr="00EA0477">
        <w:trPr>
          <w:trHeight w:val="624"/>
        </w:trPr>
        <w:tc>
          <w:tcPr>
            <w:tcW w:w="1413" w:type="dxa"/>
            <w:vAlign w:val="center"/>
          </w:tcPr>
          <w:p w14:paraId="17DF0FC3" w14:textId="77777777" w:rsidR="00DE0563" w:rsidRPr="00DE0563" w:rsidRDefault="00DE0563" w:rsidP="00EA0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hAnsi="Times New Roman" w:cs="Times New Roman"/>
                <w:sz w:val="24"/>
                <w:szCs w:val="24"/>
              </w:rPr>
              <w:t>REQ 11</w:t>
            </w:r>
          </w:p>
        </w:tc>
        <w:tc>
          <w:tcPr>
            <w:tcW w:w="7654" w:type="dxa"/>
            <w:vAlign w:val="center"/>
          </w:tcPr>
          <w:p w14:paraId="636C756B" w14:textId="77777777" w:rsidR="00DE0563" w:rsidRPr="00DE0563" w:rsidRDefault="00DE0563" w:rsidP="006B3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0563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que o atendimento cadastre ou mantenha um produto.</w:t>
            </w:r>
          </w:p>
        </w:tc>
      </w:tr>
    </w:tbl>
    <w:p w14:paraId="29F9C766" w14:textId="34071DA5" w:rsidR="00B357BF" w:rsidRDefault="00EA0477" w:rsidP="00AC2D20">
      <w:pPr>
        <w:pStyle w:val="Legendainferior"/>
      </w:pPr>
      <w:r>
        <w:t>Fonte: Os autores.</w:t>
      </w:r>
    </w:p>
    <w:p w14:paraId="100909FA" w14:textId="1C326F9D" w:rsidR="00EA0477" w:rsidRDefault="00EA0477" w:rsidP="00AC2D20">
      <w:pPr>
        <w:pStyle w:val="Legendainferior"/>
      </w:pPr>
    </w:p>
    <w:p w14:paraId="55F0AC88" w14:textId="5FF250FB" w:rsidR="00EA0477" w:rsidRDefault="00EA0477" w:rsidP="00AC2D20">
      <w:pPr>
        <w:pStyle w:val="Legendainferior"/>
      </w:pPr>
    </w:p>
    <w:p w14:paraId="6E199FF9" w14:textId="21DE64F3" w:rsidR="00EA0477" w:rsidRDefault="00EA0477" w:rsidP="00AC2D20">
      <w:pPr>
        <w:pStyle w:val="Legendainferior"/>
      </w:pPr>
    </w:p>
    <w:p w14:paraId="6BD39292" w14:textId="4EA767BE" w:rsidR="00EA0477" w:rsidRDefault="00EA0477" w:rsidP="00AC2D20">
      <w:pPr>
        <w:pStyle w:val="Legendainferior"/>
      </w:pPr>
    </w:p>
    <w:p w14:paraId="0743B2DA" w14:textId="4CF0AF1B" w:rsidR="00EA0477" w:rsidRDefault="00EA0477" w:rsidP="00AC2D20">
      <w:pPr>
        <w:pStyle w:val="Legendainferior"/>
      </w:pPr>
    </w:p>
    <w:p w14:paraId="487A8B28" w14:textId="0F025036" w:rsidR="00EA0477" w:rsidRDefault="00EA0477" w:rsidP="00AC2D20">
      <w:pPr>
        <w:pStyle w:val="Legendainferior"/>
      </w:pPr>
    </w:p>
    <w:p w14:paraId="66CBE67B" w14:textId="66DAB0C7" w:rsidR="00EA0477" w:rsidRDefault="00EA0477" w:rsidP="00AC2D20">
      <w:pPr>
        <w:pStyle w:val="Legendainferior"/>
      </w:pPr>
    </w:p>
    <w:p w14:paraId="6EBCA379" w14:textId="2BE3D78F" w:rsidR="00EA0477" w:rsidRDefault="00EA0477" w:rsidP="00AC2D20">
      <w:pPr>
        <w:pStyle w:val="Legendainferior"/>
      </w:pPr>
    </w:p>
    <w:p w14:paraId="5ED15DFE" w14:textId="6B3F1EBB" w:rsidR="00EA0477" w:rsidRDefault="00EA0477" w:rsidP="00AC2D20">
      <w:pPr>
        <w:pStyle w:val="Legendainferior"/>
      </w:pPr>
    </w:p>
    <w:p w14:paraId="6F8ACFA9" w14:textId="219986A5" w:rsidR="00EA0477" w:rsidRDefault="00EA0477" w:rsidP="00AC2D20">
      <w:pPr>
        <w:pStyle w:val="Legendainferior"/>
      </w:pPr>
    </w:p>
    <w:p w14:paraId="19CF2CA7" w14:textId="234FB875" w:rsidR="00EA0477" w:rsidRDefault="00EA0477" w:rsidP="00AC2D20">
      <w:pPr>
        <w:pStyle w:val="Legendainferior"/>
      </w:pPr>
    </w:p>
    <w:p w14:paraId="44642690" w14:textId="77777777" w:rsidR="00EA0477" w:rsidRDefault="00EA0477" w:rsidP="00AC2D20">
      <w:pPr>
        <w:pStyle w:val="Legendainferior"/>
      </w:pPr>
    </w:p>
    <w:p w14:paraId="1F22CA67" w14:textId="13B7CF35" w:rsidR="00214458" w:rsidRDefault="00214458" w:rsidP="00445710">
      <w:pPr>
        <w:pStyle w:val="Ttulo2"/>
      </w:pPr>
      <w:r>
        <w:lastRenderedPageBreak/>
        <w:t>Regras de negócio</w:t>
      </w:r>
    </w:p>
    <w:p w14:paraId="4039942F" w14:textId="0BF70F30" w:rsidR="00423629" w:rsidRPr="00DC008C" w:rsidRDefault="006F4D15" w:rsidP="004B4877">
      <w:pPr>
        <w:rPr>
          <w:color w:val="FF0000"/>
        </w:rPr>
      </w:pPr>
      <w:r w:rsidRPr="00DC008C">
        <w:rPr>
          <w:color w:val="FF0000"/>
        </w:rPr>
        <w:t xml:space="preserve">Nesta subseção, descreva </w:t>
      </w:r>
      <w:r w:rsidRPr="00DC008C">
        <w:rPr>
          <w:rStyle w:val="Destaque"/>
          <w:color w:val="FF0000"/>
        </w:rPr>
        <w:t>detalhadamente</w:t>
      </w:r>
      <w:r w:rsidRPr="00DC008C">
        <w:rPr>
          <w:color w:val="FF0000"/>
        </w:rPr>
        <w:t xml:space="preserve"> quais são as regras de negócio do sistema desenvolvido. É recomendável tentar aproveitar artefatos já produzidos na OPE 1 após serem revisados e atualizados.</w:t>
      </w:r>
      <w:r w:rsidR="00423629" w:rsidRPr="00DC008C">
        <w:rPr>
          <w:color w:val="FF0000"/>
        </w:rPr>
        <w:t xml:space="preserve"> </w:t>
      </w:r>
      <w:r w:rsidR="00492ECC" w:rsidRPr="00DC008C">
        <w:rPr>
          <w:color w:val="FF0000"/>
        </w:rPr>
        <w:t xml:space="preserve">Você pode adotar o formato de um quadro para enumerar os requisitos, tal como no </w:t>
      </w:r>
      <w:r w:rsidR="00492ECC" w:rsidRPr="00DC008C">
        <w:rPr>
          <w:color w:val="FF0000"/>
        </w:rPr>
        <w:fldChar w:fldCharType="begin"/>
      </w:r>
      <w:r w:rsidR="00492ECC" w:rsidRPr="00DC008C">
        <w:rPr>
          <w:color w:val="FF0000"/>
        </w:rPr>
        <w:instrText xml:space="preserve"> REF _Ref69686388 \h </w:instrText>
      </w:r>
      <w:r w:rsidR="00492ECC" w:rsidRPr="00DC008C">
        <w:rPr>
          <w:color w:val="FF0000"/>
        </w:rPr>
      </w:r>
      <w:r w:rsidR="00492ECC" w:rsidRPr="00DC008C">
        <w:rPr>
          <w:color w:val="FF0000"/>
        </w:rPr>
        <w:fldChar w:fldCharType="separate"/>
      </w:r>
      <w:r w:rsidR="00492ECC" w:rsidRPr="00DC008C">
        <w:rPr>
          <w:color w:val="FF0000"/>
        </w:rPr>
        <w:t xml:space="preserve">Quadro </w:t>
      </w:r>
      <w:r w:rsidR="00492ECC" w:rsidRPr="00DC008C">
        <w:rPr>
          <w:noProof/>
          <w:color w:val="FF0000"/>
        </w:rPr>
        <w:t>2</w:t>
      </w:r>
      <w:r w:rsidR="00492ECC" w:rsidRPr="00DC008C">
        <w:rPr>
          <w:color w:val="FF0000"/>
        </w:rPr>
        <w:fldChar w:fldCharType="end"/>
      </w:r>
      <w:r w:rsidR="00423629" w:rsidRPr="00DC008C">
        <w:rPr>
          <w:color w:val="FF0000"/>
        </w:rPr>
        <w:t>.</w:t>
      </w:r>
    </w:p>
    <w:p w14:paraId="55830C72" w14:textId="25CF8FE7" w:rsidR="00492ECC" w:rsidRDefault="00492ECC" w:rsidP="003B0B27">
      <w:pPr>
        <w:pStyle w:val="Legenda"/>
      </w:pPr>
      <w:bookmarkStart w:id="3" w:name="_Ref69686388"/>
      <w:r>
        <w:t xml:space="preserve">Quadro </w:t>
      </w:r>
      <w:bookmarkEnd w:id="3"/>
      <w:r w:rsidR="00DC008C">
        <w:t>3</w:t>
      </w:r>
      <w:r>
        <w:t xml:space="preserve"> – Regras de negócio.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423629" w14:paraId="58537C9F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69714" w14:textId="77777777" w:rsidR="00423629" w:rsidRDefault="00423629" w:rsidP="004F4452">
            <w:pPr>
              <w:pStyle w:val="Ttulodatabelajustificado"/>
            </w:pPr>
            <w:r>
              <w:t>Requisito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EC976" w14:textId="77777777" w:rsidR="00423629" w:rsidRDefault="00423629" w:rsidP="004F4452">
            <w:pPr>
              <w:pStyle w:val="Ttulodatabelajustificado"/>
            </w:pPr>
            <w:r>
              <w:t>Descrição</w:t>
            </w:r>
          </w:p>
        </w:tc>
      </w:tr>
      <w:tr w:rsidR="00423629" w14:paraId="2EBBF9E8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0C7EA" w14:textId="2E5BCD1D" w:rsidR="00423629" w:rsidRDefault="00423629" w:rsidP="004F4452">
            <w:pPr>
              <w:pStyle w:val="Interiordatabelajustificado"/>
            </w:pPr>
            <w:r>
              <w:t>RN 01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221EA" w14:textId="14FBCB72" w:rsidR="00423629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Após o cliente realizar um pedido padrão, o atendimento deve passar o pedido para o estoque em até 10 minutos.</w:t>
            </w:r>
          </w:p>
        </w:tc>
      </w:tr>
      <w:tr w:rsidR="00423629" w14:paraId="6BACCBDA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F0255" w14:textId="1DCE8C91" w:rsidR="00423629" w:rsidRDefault="00423629" w:rsidP="004F4452">
            <w:pPr>
              <w:pStyle w:val="Interiordatabelajustificado"/>
            </w:pPr>
            <w:r>
              <w:t>RN 02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97AE7" w14:textId="13B179A6" w:rsidR="00423629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O estoque tem até 20 minutos após a solicitação de preparação do pedido para entregar o produto ao atendimento.</w:t>
            </w:r>
          </w:p>
        </w:tc>
      </w:tr>
      <w:tr w:rsidR="00423629" w14:paraId="2D7141CF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56587" w14:textId="2DD205B0" w:rsidR="00423629" w:rsidRDefault="00423629" w:rsidP="004F4452">
            <w:pPr>
              <w:pStyle w:val="Interiordatabelajustificado"/>
            </w:pPr>
            <w:r>
              <w:t>RN 03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4C548" w14:textId="4FF2C554" w:rsidR="00423629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Após o cliente realizar um pedido personalizado, o setor de costura tem até 15 minutos para recusar o pedido ou entregar o orçamento ao atendimento.</w:t>
            </w:r>
          </w:p>
        </w:tc>
      </w:tr>
      <w:tr w:rsidR="00DC008C" w14:paraId="2FBF570F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90EA7" w14:textId="05594010" w:rsidR="00DC008C" w:rsidRDefault="00DC008C" w:rsidP="004F4452">
            <w:pPr>
              <w:pStyle w:val="Interiordatabelajustificado"/>
            </w:pPr>
            <w:r>
              <w:t>RN 04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4020B" w14:textId="08E2B2E7" w:rsidR="00DC008C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O cliente tem até 30 minutos para confirmar se aceita o orçamento.</w:t>
            </w:r>
          </w:p>
        </w:tc>
      </w:tr>
      <w:tr w:rsidR="00DC008C" w14:paraId="19263124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FF947" w14:textId="535B897A" w:rsidR="00DC008C" w:rsidRDefault="00DC008C" w:rsidP="004F4452">
            <w:pPr>
              <w:pStyle w:val="Interiordatabelajustificado"/>
            </w:pPr>
            <w:r>
              <w:t>RN 05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AEA2A" w14:textId="54D03A73" w:rsidR="00DC008C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Após o caixa confirmar o pagamento do pedido personalizado, a solicitação de confecção do produto deve ser passada para o setor de costura em até 1 hora</w:t>
            </w:r>
          </w:p>
        </w:tc>
      </w:tr>
      <w:tr w:rsidR="00DC008C" w14:paraId="65FAB8E4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23E82" w14:textId="0B67FBEB" w:rsidR="00DC008C" w:rsidRDefault="00DC008C" w:rsidP="004F4452">
            <w:pPr>
              <w:pStyle w:val="Interiordatabelajustificado"/>
            </w:pPr>
            <w:r>
              <w:t>RN 06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4AF03" w14:textId="4AD05DB9" w:rsidR="00DC008C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Após o cliente solicitar uma troca ou devolução, o atendimento tem até 5 minutos para informar se a solicitação será aceita ou recusada.</w:t>
            </w:r>
          </w:p>
        </w:tc>
      </w:tr>
      <w:tr w:rsidR="00DC008C" w14:paraId="5BB9710F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EF48" w14:textId="3516450D" w:rsidR="00DC008C" w:rsidRDefault="00DC008C" w:rsidP="004F4452">
            <w:pPr>
              <w:pStyle w:val="Interiordatabelajustificado"/>
            </w:pPr>
            <w:r>
              <w:t>RN 07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94BAF" w14:textId="39BBFE7A" w:rsidR="00DC008C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Atendimento nega solicitação de troca caso a solicitação seja feita após o prazo limite de 30 dias, e nega a solicitação de devolução caso seja feita após o prazo limite de 7 dias.</w:t>
            </w:r>
          </w:p>
        </w:tc>
      </w:tr>
      <w:tr w:rsidR="00DC008C" w14:paraId="0611218A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00C49" w14:textId="5BBCCB10" w:rsidR="00DC008C" w:rsidRDefault="00DC008C" w:rsidP="004F4452">
            <w:pPr>
              <w:pStyle w:val="Interiordatabelajustificado"/>
            </w:pPr>
            <w:r>
              <w:t>RN 08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41832" w14:textId="4DBBF5F8" w:rsidR="00DC008C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Após o cliente entregar o produto para avaliação, o atendimento tem até 30 minutos para avaliar se o item se encontra em boas condições para troca ou devolução</w:t>
            </w:r>
          </w:p>
        </w:tc>
      </w:tr>
      <w:tr w:rsidR="00DC008C" w14:paraId="0BCF279A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F547B" w14:textId="0A1EF58C" w:rsidR="00DC008C" w:rsidRDefault="00DC008C" w:rsidP="004F4452">
            <w:pPr>
              <w:pStyle w:val="Interiordatabelajustificado"/>
            </w:pPr>
            <w:r>
              <w:t>RN 09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8B6F2" w14:textId="5090F9A8" w:rsidR="00DC008C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sz w:val="22"/>
                <w:szCs w:val="22"/>
              </w:rPr>
              <w:t>Após o cliente solicitar a retirada de um produto, o atendimento deve solicitar o produto ao estoque em até 10 minutos.</w:t>
            </w:r>
          </w:p>
        </w:tc>
      </w:tr>
      <w:tr w:rsidR="00DC008C" w14:paraId="2277FD1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3D753" w14:textId="4F2EBE7F" w:rsidR="00DC008C" w:rsidRDefault="00DC008C" w:rsidP="004F4452">
            <w:pPr>
              <w:pStyle w:val="Interiordatabelajustificado"/>
            </w:pPr>
            <w:r>
              <w:t>RN 10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885F5" w14:textId="087F459B" w:rsidR="00DC008C" w:rsidRDefault="00DC008C" w:rsidP="004F4452">
            <w:pPr>
              <w:pStyle w:val="Interiordatabelajustificado"/>
            </w:pPr>
            <w:r w:rsidRPr="00DC008C">
              <w:rPr>
                <w:rFonts w:ascii="Helvetica Neue" w:hAnsi="Helvetica Neue" w:cs="Helvetica Neue"/>
                <w:b/>
                <w:bCs/>
                <w:sz w:val="22"/>
                <w:szCs w:val="22"/>
              </w:rPr>
              <w:t xml:space="preserve">: </w:t>
            </w:r>
            <w:r w:rsidRPr="00DC008C">
              <w:rPr>
                <w:rFonts w:ascii="Helvetica Neue" w:hAnsi="Helvetica Neue" w:cs="Helvetica Neue"/>
                <w:sz w:val="22"/>
                <w:szCs w:val="22"/>
              </w:rPr>
              <w:t>O estoque deve entregar o produto ao atendimento em até 20 minutos após receber a solicitação de retirada.</w:t>
            </w:r>
          </w:p>
        </w:tc>
      </w:tr>
    </w:tbl>
    <w:p w14:paraId="7B66D4A7" w14:textId="3843952D" w:rsidR="00B357BF" w:rsidRDefault="00B357BF" w:rsidP="00AC2D20">
      <w:pPr>
        <w:pStyle w:val="Legendainferior"/>
      </w:pPr>
      <w:r>
        <w:t>Fonte: Os autores.</w:t>
      </w:r>
    </w:p>
    <w:p w14:paraId="0641C0FB" w14:textId="77777777" w:rsidR="00DC008C" w:rsidRPr="00DC008C" w:rsidRDefault="00DC008C" w:rsidP="00DC008C">
      <w:pPr>
        <w:suppressAutoHyphens/>
        <w:autoSpaceDE w:val="0"/>
        <w:autoSpaceDN w:val="0"/>
        <w:adjustRightInd w:val="0"/>
        <w:spacing w:line="276" w:lineRule="auto"/>
        <w:ind w:firstLine="0"/>
        <w:jc w:val="left"/>
        <w:rPr>
          <w:rFonts w:ascii="Helvetica Neue" w:hAnsi="Helvetica Neue" w:cs="Helvetica Neue"/>
          <w:sz w:val="22"/>
          <w:szCs w:val="22"/>
        </w:rPr>
      </w:pPr>
    </w:p>
    <w:p w14:paraId="1177AE80" w14:textId="67948E20" w:rsidR="00EA0477" w:rsidRDefault="00EA0477" w:rsidP="00AC2D20">
      <w:pPr>
        <w:pStyle w:val="Legendainferior"/>
      </w:pPr>
    </w:p>
    <w:p w14:paraId="491D4069" w14:textId="65BB4C36" w:rsidR="00EA0477" w:rsidRDefault="00EA0477" w:rsidP="00AC2D20">
      <w:pPr>
        <w:pStyle w:val="Legendainferior"/>
      </w:pPr>
    </w:p>
    <w:p w14:paraId="5D67B0E5" w14:textId="7592CECB" w:rsidR="00EA0477" w:rsidRDefault="00EA0477" w:rsidP="00AC2D20">
      <w:pPr>
        <w:pStyle w:val="Legendainferior"/>
      </w:pPr>
    </w:p>
    <w:p w14:paraId="1C143091" w14:textId="768BDC05" w:rsidR="00EA0477" w:rsidRDefault="00EA0477" w:rsidP="00AC2D20">
      <w:pPr>
        <w:pStyle w:val="Legendainferior"/>
      </w:pPr>
    </w:p>
    <w:p w14:paraId="6E84990F" w14:textId="2FF63FE6" w:rsidR="00EA0477" w:rsidRDefault="00EA0477" w:rsidP="00AC2D20">
      <w:pPr>
        <w:pStyle w:val="Legendainferior"/>
      </w:pPr>
    </w:p>
    <w:p w14:paraId="14FE1C7F" w14:textId="70178F3D" w:rsidR="00EA0477" w:rsidRDefault="00EA0477" w:rsidP="00AC2D20">
      <w:pPr>
        <w:pStyle w:val="Legendainferior"/>
      </w:pPr>
    </w:p>
    <w:p w14:paraId="52DF13C4" w14:textId="12E41EAA" w:rsidR="00EA0477" w:rsidRDefault="00EA0477" w:rsidP="00AC2D20">
      <w:pPr>
        <w:pStyle w:val="Legendainferior"/>
      </w:pPr>
    </w:p>
    <w:p w14:paraId="54792CEF" w14:textId="0181692D" w:rsidR="00EA0477" w:rsidRDefault="00EA0477" w:rsidP="00AC2D20">
      <w:pPr>
        <w:pStyle w:val="Legendainferior"/>
      </w:pPr>
    </w:p>
    <w:p w14:paraId="5CAC82F7" w14:textId="29F7FA55" w:rsidR="00EA0477" w:rsidRDefault="00EA0477" w:rsidP="00AC2D20">
      <w:pPr>
        <w:pStyle w:val="Legendainferior"/>
      </w:pPr>
    </w:p>
    <w:p w14:paraId="294B4547" w14:textId="64299EE0" w:rsidR="00EA0477" w:rsidRDefault="00EA0477" w:rsidP="00AC2D20">
      <w:pPr>
        <w:pStyle w:val="Legendainferior"/>
      </w:pPr>
    </w:p>
    <w:p w14:paraId="2BC0DFD4" w14:textId="33D0662B" w:rsidR="00EA0477" w:rsidRDefault="00EA0477" w:rsidP="00AC2D20">
      <w:pPr>
        <w:pStyle w:val="Legendainferior"/>
      </w:pPr>
    </w:p>
    <w:p w14:paraId="4A704DFC" w14:textId="07C61EB1" w:rsidR="00EA0477" w:rsidRDefault="00EA0477" w:rsidP="00DC008C">
      <w:pPr>
        <w:pStyle w:val="Legendainferior"/>
        <w:jc w:val="both"/>
      </w:pPr>
    </w:p>
    <w:p w14:paraId="60B3CD90" w14:textId="0D94E658" w:rsidR="00D849AC" w:rsidRPr="005A356A" w:rsidRDefault="00D849AC" w:rsidP="00445710">
      <w:pPr>
        <w:pStyle w:val="Ttulo2"/>
        <w:rPr>
          <w:rFonts w:eastAsia="Arial"/>
        </w:rPr>
      </w:pPr>
      <w:r>
        <w:lastRenderedPageBreak/>
        <w:t>Descrição das funcionalidades</w:t>
      </w:r>
    </w:p>
    <w:p w14:paraId="0B6EFD60" w14:textId="4676181D" w:rsidR="00423629" w:rsidRDefault="006F4D15" w:rsidP="008C657B">
      <w:r>
        <w:t xml:space="preserve">Nesta subseção, descreva </w:t>
      </w:r>
      <w:r w:rsidRPr="006F4D15">
        <w:rPr>
          <w:rStyle w:val="Destaque"/>
        </w:rPr>
        <w:t>detalhadamente</w:t>
      </w:r>
      <w:r>
        <w:t xml:space="preserve"> quais são as funcionalidades do sistema desenvolvido. Apresente também quais são as telas que foram produzidas. É recomendável tentar aproveitar artefatos já produzidos na OPE 1 após serem revisados e atualizados.</w:t>
      </w:r>
    </w:p>
    <w:p w14:paraId="3B87DD30" w14:textId="272E478B" w:rsidR="00732DAA" w:rsidRDefault="00732DAA" w:rsidP="00445710">
      <w:pPr>
        <w:pStyle w:val="Ttulo3"/>
      </w:pPr>
      <w:proofErr w:type="spellStart"/>
      <w:r>
        <w:t>Login</w:t>
      </w:r>
      <w:proofErr w:type="spellEnd"/>
    </w:p>
    <w:p w14:paraId="5A27F5A0" w14:textId="2FADB105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06E9DCB0" w14:textId="02C7E7E8" w:rsidR="00732DAA" w:rsidRDefault="00732DAA" w:rsidP="00445710">
      <w:pPr>
        <w:pStyle w:val="Ttulo3"/>
      </w:pPr>
      <w:r>
        <w:t>Cadastro de cliente</w:t>
      </w:r>
    </w:p>
    <w:p w14:paraId="05D7683B" w14:textId="39FF541C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29E24970" w14:textId="3DE1BB33" w:rsidR="00732DAA" w:rsidRDefault="00732DAA" w:rsidP="00445710">
      <w:pPr>
        <w:pStyle w:val="Ttulo3"/>
      </w:pPr>
      <w:r>
        <w:t>Cadastro de produto</w:t>
      </w:r>
    </w:p>
    <w:p w14:paraId="625240EC" w14:textId="134A903D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3CDB7971" w14:textId="286018AA" w:rsidR="00732DAA" w:rsidRDefault="00732DAA" w:rsidP="00445710">
      <w:pPr>
        <w:pStyle w:val="Ttulo3"/>
      </w:pPr>
      <w:r>
        <w:t>Preenchimento do carrinho de compras</w:t>
      </w:r>
    </w:p>
    <w:p w14:paraId="2BD18FCF" w14:textId="2E8C3460" w:rsidR="00732DAA" w:rsidRDefault="00732DAA" w:rsidP="008C657B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1D7E823F" w14:textId="6ED45508" w:rsidR="00732DAA" w:rsidRDefault="00732DAA" w:rsidP="00445710">
      <w:pPr>
        <w:pStyle w:val="Ttulo3"/>
      </w:pPr>
      <w:r>
        <w:t>Conclusão da venda</w:t>
      </w:r>
    </w:p>
    <w:p w14:paraId="3B44CD89" w14:textId="05C3F42D" w:rsidR="00715D0E" w:rsidRDefault="00732DAA" w:rsidP="00715D0E">
      <w:r>
        <w:t>Descreva a funcionalidade aqui. Especifique o que o usuário faz, quais são os campos a serem preenchidos, que validações são realizadas, quais erros ou exceções podem acontecer sob que circunstâncias, etc. Enriqueça o conteúdo com imagens.</w:t>
      </w:r>
    </w:p>
    <w:p w14:paraId="497B0903" w14:textId="52696D5B" w:rsidR="00DC008C" w:rsidRDefault="00DC008C" w:rsidP="00715D0E"/>
    <w:p w14:paraId="31951946" w14:textId="79E01D10" w:rsidR="00DC008C" w:rsidRDefault="00DC008C" w:rsidP="00715D0E"/>
    <w:p w14:paraId="25C7FB28" w14:textId="3D8EECFB" w:rsidR="00DC008C" w:rsidRDefault="00DC008C" w:rsidP="00715D0E"/>
    <w:p w14:paraId="2F262D7B" w14:textId="13524423" w:rsidR="00DC008C" w:rsidRDefault="00DC008C" w:rsidP="00715D0E"/>
    <w:p w14:paraId="560CB447" w14:textId="4D40BFB4" w:rsidR="00DC008C" w:rsidRDefault="00DC008C" w:rsidP="00715D0E"/>
    <w:p w14:paraId="48073BED" w14:textId="01703DA6" w:rsidR="00DC008C" w:rsidRDefault="00DC008C" w:rsidP="00715D0E"/>
    <w:p w14:paraId="49F9B450" w14:textId="4BDBA836" w:rsidR="00DC008C" w:rsidRDefault="00DC008C" w:rsidP="00715D0E"/>
    <w:p w14:paraId="44D0F124" w14:textId="6CEAC11F" w:rsidR="00DC008C" w:rsidRDefault="00DC008C" w:rsidP="00715D0E"/>
    <w:p w14:paraId="04FFC6D0" w14:textId="63C5F267" w:rsidR="00DC008C" w:rsidRDefault="00DC008C" w:rsidP="00715D0E"/>
    <w:p w14:paraId="3BF14D1C" w14:textId="7BA564A1" w:rsidR="00DC008C" w:rsidRDefault="00DC008C" w:rsidP="00715D0E"/>
    <w:p w14:paraId="51D21711" w14:textId="7D0EA736" w:rsidR="00DC008C" w:rsidRDefault="00DC008C" w:rsidP="00715D0E"/>
    <w:p w14:paraId="3631C66B" w14:textId="77777777" w:rsidR="00DC008C" w:rsidRPr="00715D0E" w:rsidRDefault="00DC008C" w:rsidP="00715D0E"/>
    <w:p w14:paraId="79983EF2" w14:textId="3E13E0EE" w:rsidR="00D849AC" w:rsidRDefault="00214458" w:rsidP="00445710">
      <w:pPr>
        <w:pStyle w:val="Ttulo1"/>
      </w:pPr>
      <w:r>
        <w:lastRenderedPageBreak/>
        <w:t>Projeto, análise e implementação</w:t>
      </w:r>
    </w:p>
    <w:p w14:paraId="2254E7F7" w14:textId="3CDF96F2" w:rsidR="00214458" w:rsidRDefault="00214458" w:rsidP="00466DDE">
      <w:r>
        <w:t xml:space="preserve">Nesta seção deve ser descrito todo o projeto de sistema, análise de </w:t>
      </w:r>
      <w:r w:rsidRPr="00214458">
        <w:rPr>
          <w:rStyle w:val="Estrangeiro"/>
        </w:rPr>
        <w:t>software</w:t>
      </w:r>
      <w:r>
        <w:t xml:space="preserve"> e projeto de </w:t>
      </w:r>
      <w:r w:rsidRPr="00214458">
        <w:rPr>
          <w:rStyle w:val="Estrangeiro"/>
        </w:rPr>
        <w:t>software</w:t>
      </w:r>
      <w:r>
        <w:t xml:space="preserve"> da solução proposta, de forma resumida. Muito do conteúdo desta seção vai estar presente nos artefatos gerados nessas etapas, como a arquitetura do sistema, diagrama de componentes, diagramas de bancos de dados e tecnologias utilizadas.</w:t>
      </w:r>
    </w:p>
    <w:p w14:paraId="0BE6E501" w14:textId="51B88B8E" w:rsidR="00715D0E" w:rsidRPr="00466DDE" w:rsidRDefault="00466DDE" w:rsidP="00715D0E">
      <w:r>
        <w:t xml:space="preserve">Comece dando uma </w:t>
      </w:r>
      <w:bookmarkStart w:id="4" w:name="_Hlk54975112"/>
      <w:r>
        <w:t>descrição geral de como a sua solução foi desenvolvida, onde está hospedada e como funciona.</w:t>
      </w:r>
      <w:bookmarkEnd w:id="4"/>
    </w:p>
    <w:p w14:paraId="4C523B33" w14:textId="55823578" w:rsidR="00A347E9" w:rsidRPr="005A356A" w:rsidRDefault="00214458" w:rsidP="00445710">
      <w:pPr>
        <w:pStyle w:val="Ttulo2"/>
        <w:rPr>
          <w:rFonts w:eastAsia="Arial"/>
        </w:rPr>
      </w:pPr>
      <w:r>
        <w:t>Arquitetura, módulos e subsistemas</w:t>
      </w:r>
    </w:p>
    <w:p w14:paraId="2139F89A" w14:textId="7D03FC74" w:rsidR="00F53E8E" w:rsidRDefault="00214458" w:rsidP="00F53E8E">
      <w:r>
        <w:t xml:space="preserve">Nesta subseção deve estar descrita toda a composição da solução. Além do diagrama de componentes, deve ser mostrada a divisão de sistemas/subsistemas adotados. </w:t>
      </w:r>
      <w:bookmarkStart w:id="5" w:name="_Hlk54975124"/>
      <w:r w:rsidR="00D41388">
        <w:t xml:space="preserve">Mostre e explique qual é </w:t>
      </w:r>
      <w:r w:rsidR="00D41388" w:rsidRPr="00D41388">
        <w:rPr>
          <w:rStyle w:val="Estrangeiro"/>
        </w:rPr>
        <w:t>frontend</w:t>
      </w:r>
      <w:r w:rsidR="00D41388">
        <w:t xml:space="preserve"> e qual é o </w:t>
      </w:r>
      <w:r w:rsidR="00D41388" w:rsidRPr="00D41388">
        <w:rPr>
          <w:rStyle w:val="Estrangeiro"/>
        </w:rPr>
        <w:t>backend</w:t>
      </w:r>
      <w:r w:rsidR="00D41388">
        <w:t xml:space="preserve">, como estão separados, onde está o banco de dados e como é que o navegador ou aplicativo desenvolvido conversa com a aplicação. </w:t>
      </w:r>
      <w:r w:rsidR="00466DDE">
        <w:t>Descreva também onde e como a aplicação foi hospedada (</w:t>
      </w:r>
      <w:r w:rsidR="00466DDE" w:rsidRPr="00C96D3D">
        <w:rPr>
          <w:rStyle w:val="Estrangeiro"/>
        </w:rPr>
        <w:t>cloud</w:t>
      </w:r>
      <w:r w:rsidR="00466DDE">
        <w:t xml:space="preserve">, </w:t>
      </w:r>
      <w:r w:rsidR="00466DDE" w:rsidRPr="00C96D3D">
        <w:rPr>
          <w:rStyle w:val="Estrangeiro"/>
        </w:rPr>
        <w:t>container</w:t>
      </w:r>
      <w:r w:rsidR="00466DDE">
        <w:t xml:space="preserve">, </w:t>
      </w:r>
      <w:proofErr w:type="spellStart"/>
      <w:r w:rsidR="00466DDE">
        <w:t>URLs</w:t>
      </w:r>
      <w:proofErr w:type="spellEnd"/>
      <w:r w:rsidR="00466DDE">
        <w:t xml:space="preserve">, </w:t>
      </w:r>
      <w:proofErr w:type="spellStart"/>
      <w:r w:rsidR="00466DDE">
        <w:t>etc</w:t>
      </w:r>
      <w:proofErr w:type="spellEnd"/>
      <w:r w:rsidR="00466DDE">
        <w:t>).</w:t>
      </w:r>
    </w:p>
    <w:p w14:paraId="1CF8D6D1" w14:textId="04FAEFEC" w:rsidR="00800208" w:rsidRDefault="00800208" w:rsidP="00F53E8E">
      <w:r>
        <w:t xml:space="preserve">As listagens são locais onde você pode colocar trechos de código-fonte quando necessários, tal como na </w:t>
      </w:r>
      <w:r>
        <w:fldChar w:fldCharType="begin"/>
      </w:r>
      <w:r>
        <w:instrText xml:space="preserve"> REF _Ref69683325 \h </w:instrText>
      </w:r>
      <w:r>
        <w:fldChar w:fldCharType="separate"/>
      </w:r>
      <w:r>
        <w:t xml:space="preserve">Listagem </w:t>
      </w:r>
      <w:r>
        <w:rPr>
          <w:noProof/>
        </w:rPr>
        <w:t>1</w:t>
      </w:r>
      <w:r>
        <w:fldChar w:fldCharType="end"/>
      </w:r>
      <w:r>
        <w:t>. No entanto, considerando o objetivo e o escopo do relatório técnico, dificilmente você terá que utilizar esse recurso. Caso tiver certeza de que é necessário, utilize-o com moderação.</w:t>
      </w:r>
    </w:p>
    <w:p w14:paraId="4802FDB1" w14:textId="77777777" w:rsidR="00F53E8E" w:rsidRDefault="00F53E8E" w:rsidP="003B0B27">
      <w:pPr>
        <w:pStyle w:val="Legenda"/>
      </w:pPr>
      <w:bookmarkStart w:id="6" w:name="_Ref69683325"/>
      <w:r>
        <w:t xml:space="preserve">Listagem </w:t>
      </w:r>
      <w:fldSimple w:instr=" SEQ Listagem \* ARABIC ">
        <w:r>
          <w:rPr>
            <w:noProof/>
          </w:rPr>
          <w:t>1</w:t>
        </w:r>
      </w:fldSimple>
      <w:bookmarkEnd w:id="6"/>
      <w:r>
        <w:t xml:space="preserve"> </w:t>
      </w:r>
      <w:r w:rsidRPr="00004837">
        <w:t>–</w:t>
      </w:r>
      <w:r>
        <w:t xml:space="preserve"> Exemplo de listagem de código.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61"/>
      </w:tblGrid>
      <w:tr w:rsidR="00F53E8E" w14:paraId="673A8AA0" w14:textId="77777777" w:rsidTr="00105F41">
        <w:tc>
          <w:tcPr>
            <w:tcW w:w="9061" w:type="dxa"/>
          </w:tcPr>
          <w:p w14:paraId="35CB4FA9" w14:textId="77777777" w:rsidR="00F53E8E" w:rsidRPr="00BA4884" w:rsidRDefault="00F53E8E" w:rsidP="00687D1F">
            <w:pPr>
              <w:pStyle w:val="Listagem"/>
            </w:pPr>
            <w:r w:rsidRPr="00BA4884">
              <w:t>nome = input("Digite o seu nome: ")</w:t>
            </w:r>
          </w:p>
          <w:p w14:paraId="53BBD07F" w14:textId="77777777" w:rsidR="00F53E8E" w:rsidRDefault="00F53E8E" w:rsidP="00687D1F">
            <w:pPr>
              <w:pStyle w:val="Listagem"/>
            </w:pPr>
            <w:r w:rsidRPr="00BA4884">
              <w:t>print(f"Olá, {nome}, boa tarde!")</w:t>
            </w:r>
          </w:p>
        </w:tc>
      </w:tr>
    </w:tbl>
    <w:p w14:paraId="2A5D212E" w14:textId="4BE50AF2" w:rsidR="00466DDE" w:rsidRDefault="00F53E8E" w:rsidP="00AC2D20">
      <w:pPr>
        <w:pStyle w:val="Legendainferior"/>
      </w:pPr>
      <w:r>
        <w:t>Fonte: Os autores.</w:t>
      </w:r>
    </w:p>
    <w:p w14:paraId="3DE79C41" w14:textId="345D2E65" w:rsidR="00732DAA" w:rsidRDefault="00732DAA" w:rsidP="00445710">
      <w:pPr>
        <w:pStyle w:val="Ttulo3"/>
      </w:pPr>
      <w:r>
        <w:t>Módulo X</w:t>
      </w:r>
    </w:p>
    <w:p w14:paraId="3E156C6C" w14:textId="5E94C2B7" w:rsidR="00732DAA" w:rsidRDefault="00732DAA" w:rsidP="00466DDE">
      <w:r>
        <w:t>Descrição do módulo X.</w:t>
      </w:r>
    </w:p>
    <w:p w14:paraId="1E379EEA" w14:textId="0CC67402" w:rsidR="00732DAA" w:rsidRDefault="00732DAA" w:rsidP="00445710">
      <w:pPr>
        <w:pStyle w:val="Ttulo3"/>
      </w:pPr>
      <w:r>
        <w:t>Módulo Y</w:t>
      </w:r>
    </w:p>
    <w:p w14:paraId="09C879B6" w14:textId="0BFED155" w:rsidR="00732DAA" w:rsidRDefault="00732DAA" w:rsidP="00466DDE">
      <w:r>
        <w:t>Descrição do módulo Y.</w:t>
      </w:r>
    </w:p>
    <w:p w14:paraId="45CCD50B" w14:textId="54C460E7" w:rsidR="00732DAA" w:rsidRDefault="00732DAA" w:rsidP="00445710">
      <w:pPr>
        <w:pStyle w:val="Ttulo3"/>
      </w:pPr>
      <w:r>
        <w:t>Subsistema Z</w:t>
      </w:r>
    </w:p>
    <w:p w14:paraId="49E72F81" w14:textId="50C8F37D" w:rsidR="00715D0E" w:rsidRDefault="00732DAA" w:rsidP="00715D0E">
      <w:r>
        <w:t>Descrição do subsistema Z.</w:t>
      </w:r>
    </w:p>
    <w:bookmarkEnd w:id="5"/>
    <w:p w14:paraId="31E355FE" w14:textId="2A48CD70" w:rsidR="00214458" w:rsidRDefault="00214458" w:rsidP="00445710">
      <w:pPr>
        <w:pStyle w:val="Ttulo2"/>
      </w:pPr>
      <w:r>
        <w:t>Projeto de banco de dados</w:t>
      </w:r>
    </w:p>
    <w:p w14:paraId="4FC22876" w14:textId="11AEE451" w:rsidR="00214458" w:rsidRPr="00214458" w:rsidRDefault="00214458" w:rsidP="00214458">
      <w:r>
        <w:t>Aqui deve constar o modelo físico do banco de dados e a descrição deste modelo. Descreva qual é a razão de ser de cada tabela e dos seus campos</w:t>
      </w:r>
      <w:r w:rsidR="005F5276">
        <w:t>.</w:t>
      </w:r>
    </w:p>
    <w:p w14:paraId="51CEBB8D" w14:textId="29F2FFD2" w:rsidR="00466DDE" w:rsidRPr="005A356A" w:rsidRDefault="00466DDE" w:rsidP="00445710">
      <w:pPr>
        <w:pStyle w:val="Ttulo2"/>
        <w:rPr>
          <w:rFonts w:eastAsia="Arial"/>
        </w:rPr>
      </w:pPr>
      <w:r>
        <w:t xml:space="preserve">Estrutura do </w:t>
      </w:r>
      <w:r w:rsidR="006D4D87">
        <w:t>sistema</w:t>
      </w:r>
    </w:p>
    <w:p w14:paraId="1AA24F8D" w14:textId="674B3177" w:rsidR="008033CA" w:rsidRDefault="00466DDE" w:rsidP="008033CA">
      <w:bookmarkStart w:id="7" w:name="_Hlk54975141"/>
      <w:r>
        <w:t>Descreva como você estruturou o seu banco de dados. É uma boa ideia também explicar quais são as tabelas, campos e relacionamentos. Coloque um diagrama de banco de dados.</w:t>
      </w:r>
      <w:bookmarkEnd w:id="7"/>
      <w:r w:rsidR="006D4D87">
        <w:t xml:space="preserve"> </w:t>
      </w:r>
      <w:bookmarkStart w:id="8" w:name="_Hlk54975391"/>
      <w:r w:rsidR="006D4D87">
        <w:t xml:space="preserve">Descreva quais são as camadas do sistema e como ele é arquitetado internamente (MVC, </w:t>
      </w:r>
      <w:proofErr w:type="spellStart"/>
      <w:r w:rsidR="006D4D87">
        <w:t>microsserviços</w:t>
      </w:r>
      <w:proofErr w:type="spellEnd"/>
      <w:r w:rsidR="006D4D87">
        <w:t xml:space="preserve">, monolítico, integrações, </w:t>
      </w:r>
      <w:r w:rsidR="00F53E8E">
        <w:t>entre outros</w:t>
      </w:r>
      <w:r w:rsidR="006D4D87">
        <w:t>).</w:t>
      </w:r>
      <w:bookmarkEnd w:id="8"/>
      <w:r w:rsidR="006D4D87">
        <w:t xml:space="preserve"> Lembre-se que utilizar imagens enriquece bastante</w:t>
      </w:r>
      <w:r w:rsidR="00E40E91">
        <w:t xml:space="preserve"> o conteúdo do trabalho</w:t>
      </w:r>
      <w:r w:rsidR="006D4D87">
        <w:t>.</w:t>
      </w:r>
    </w:p>
    <w:p w14:paraId="668E49B3" w14:textId="75914B92" w:rsidR="00466DDE" w:rsidRPr="005A356A" w:rsidRDefault="006D4D87" w:rsidP="00445710">
      <w:pPr>
        <w:pStyle w:val="Ttulo2"/>
        <w:rPr>
          <w:rFonts w:eastAsia="Arial"/>
        </w:rPr>
      </w:pPr>
      <w:r>
        <w:lastRenderedPageBreak/>
        <w:t>Tecnologias utilizadas</w:t>
      </w:r>
    </w:p>
    <w:p w14:paraId="4B7AAE50" w14:textId="3985999D" w:rsidR="00346950" w:rsidRDefault="00466DDE" w:rsidP="00466DDE">
      <w:bookmarkStart w:id="9" w:name="_Hlk54975415"/>
      <w:bookmarkStart w:id="10" w:name="_Hlk54975155"/>
      <w:r>
        <w:t>Descreva quais são as linguagens de programação vocês usaram</w:t>
      </w:r>
      <w:bookmarkEnd w:id="9"/>
      <w:r>
        <w:t xml:space="preserve">, como e onde. Descreva também quais são os </w:t>
      </w:r>
      <w:r w:rsidRPr="00E40E91">
        <w:rPr>
          <w:rStyle w:val="Estrangeiro"/>
        </w:rPr>
        <w:t>frameworks</w:t>
      </w:r>
      <w:r>
        <w:t xml:space="preserve"> que vocês estão utilizando, como vocês utilizam e o porquê.</w:t>
      </w:r>
      <w:bookmarkStart w:id="11" w:name="_Hlk54975167"/>
      <w:bookmarkEnd w:id="10"/>
      <w:r w:rsidR="00E40E91">
        <w:t xml:space="preserve"> </w:t>
      </w:r>
      <w:r w:rsidR="006D4D87" w:rsidRPr="00381BB8">
        <w:t>Descreva quais foram as ferramentas que vocês utilizaram para desenvolver o sistema, mas que não fazem parte dele (</w:t>
      </w:r>
      <w:proofErr w:type="spellStart"/>
      <w:r w:rsidR="006D4D87" w:rsidRPr="00381BB8">
        <w:t>ex</w:t>
      </w:r>
      <w:proofErr w:type="spellEnd"/>
      <w:r w:rsidR="006D4D87" w:rsidRPr="00381BB8">
        <w:t xml:space="preserve">: </w:t>
      </w:r>
      <w:proofErr w:type="spellStart"/>
      <w:r w:rsidR="005D352E">
        <w:t>G</w:t>
      </w:r>
      <w:r w:rsidR="006D4D87" w:rsidRPr="00381BB8">
        <w:t>it</w:t>
      </w:r>
      <w:proofErr w:type="spellEnd"/>
      <w:r w:rsidR="006D4D87" w:rsidRPr="00381BB8">
        <w:t xml:space="preserve">, </w:t>
      </w:r>
      <w:proofErr w:type="spellStart"/>
      <w:r w:rsidR="005D352E">
        <w:t>F</w:t>
      </w:r>
      <w:r w:rsidR="006D4D87" w:rsidRPr="00381BB8">
        <w:t>igma</w:t>
      </w:r>
      <w:proofErr w:type="spellEnd"/>
      <w:r w:rsidR="006D4D87" w:rsidRPr="00381BB8">
        <w:t xml:space="preserve">, </w:t>
      </w:r>
      <w:r w:rsidR="005D352E">
        <w:t>V</w:t>
      </w:r>
      <w:r w:rsidR="006D4D87" w:rsidRPr="00381BB8">
        <w:t xml:space="preserve">isual </w:t>
      </w:r>
      <w:r w:rsidR="005D352E">
        <w:t>S</w:t>
      </w:r>
      <w:r w:rsidR="006D4D87" w:rsidRPr="00381BB8">
        <w:t xml:space="preserve">tudio, </w:t>
      </w:r>
      <w:proofErr w:type="spellStart"/>
      <w:r w:rsidR="005D352E">
        <w:t>T</w:t>
      </w:r>
      <w:r w:rsidR="006D4D87" w:rsidRPr="00381BB8">
        <w:t>rello</w:t>
      </w:r>
      <w:proofErr w:type="spellEnd"/>
      <w:r w:rsidR="006D4D87" w:rsidRPr="00381BB8">
        <w:t xml:space="preserve">, </w:t>
      </w:r>
      <w:proofErr w:type="spellStart"/>
      <w:r w:rsidR="006D4D87" w:rsidRPr="00381BB8">
        <w:t>etc</w:t>
      </w:r>
      <w:proofErr w:type="spellEnd"/>
      <w:r w:rsidR="006D4D87" w:rsidRPr="00381BB8">
        <w:t>).</w:t>
      </w:r>
      <w:r w:rsidR="00E40E91">
        <w:t xml:space="preserve"> Imagens são bem-vindas.</w:t>
      </w:r>
    </w:p>
    <w:p w14:paraId="37666A2F" w14:textId="51773431" w:rsidR="003567D4" w:rsidRDefault="00346950">
      <w:r>
        <w:t>É importante que você coloque aqui</w:t>
      </w:r>
      <w:r w:rsidR="006D4D87" w:rsidRPr="00381BB8">
        <w:t xml:space="preserve"> quais são as </w:t>
      </w:r>
      <w:proofErr w:type="spellStart"/>
      <w:r w:rsidR="006D4D87" w:rsidRPr="00381BB8">
        <w:t>URLs</w:t>
      </w:r>
      <w:proofErr w:type="spellEnd"/>
      <w:r w:rsidR="006D4D87" w:rsidRPr="00381BB8">
        <w:t xml:space="preserve"> do </w:t>
      </w:r>
      <w:r w:rsidR="005D352E">
        <w:t>G</w:t>
      </w:r>
      <w:r w:rsidR="006D4D87" w:rsidRPr="00381BB8">
        <w:t>it</w:t>
      </w:r>
      <w:r w:rsidR="005D352E">
        <w:t>H</w:t>
      </w:r>
      <w:r w:rsidR="006D4D87" w:rsidRPr="00381BB8">
        <w:t>ub que você está utilizando.</w:t>
      </w:r>
      <w:bookmarkEnd w:id="11"/>
      <w:r>
        <w:t xml:space="preserve"> </w:t>
      </w:r>
      <w:r w:rsidRPr="00346950">
        <w:rPr>
          <w:rStyle w:val="Destaque"/>
        </w:rPr>
        <w:t>Não se esqueça disso!</w:t>
      </w:r>
      <w:r w:rsidR="00AC57D2" w:rsidRPr="00AC57D2">
        <w:t xml:space="preserve"> Segue um exemplo no parágrafo a seguir</w:t>
      </w:r>
      <w:r w:rsidR="00AC57D2">
        <w:t>:</w:t>
      </w:r>
    </w:p>
    <w:p w14:paraId="5DC5F1D0" w14:textId="651A0D65" w:rsidR="003567D4" w:rsidRDefault="003567D4">
      <w:r>
        <w:t xml:space="preserve">A URL do projeto no GitHub é </w:t>
      </w:r>
      <w:hyperlink r:id="rId10" w:history="1">
        <w:r w:rsidRPr="003567D4">
          <w:rPr>
            <w:rStyle w:val="Hyperlink"/>
            <w:rFonts w:ascii="Courier New" w:hAnsi="Courier New"/>
            <w:sz w:val="20"/>
          </w:rPr>
          <w:t>https://github.com/python/cpython</w:t>
        </w:r>
      </w:hyperlink>
      <w:r>
        <w:t>.</w:t>
      </w:r>
    </w:p>
    <w:p w14:paraId="24B378C6" w14:textId="72C3D4C1" w:rsidR="00A347E9" w:rsidRDefault="006D4D87">
      <w:r>
        <w:t>Se preferir,</w:t>
      </w:r>
      <w:r w:rsidR="00D63431">
        <w:t xml:space="preserve"> </w:t>
      </w:r>
      <w:r>
        <w:t>liste</w:t>
      </w:r>
      <w:r w:rsidR="00D63431">
        <w:t xml:space="preserve"> todas as tecnologias utilizadas</w:t>
      </w:r>
      <w:r>
        <w:t xml:space="preserve">, tal como demonstrado na </w:t>
      </w:r>
      <w:r w:rsidR="00492ECC">
        <w:fldChar w:fldCharType="begin"/>
      </w:r>
      <w:r w:rsidR="00492ECC">
        <w:instrText xml:space="preserve"> REF _Ref69686458 \h </w:instrText>
      </w:r>
      <w:r w:rsidR="00492ECC">
        <w:fldChar w:fldCharType="separate"/>
      </w:r>
      <w:r w:rsidR="00492ECC">
        <w:t xml:space="preserve">Quadro </w:t>
      </w:r>
      <w:r w:rsidR="00492ECC">
        <w:rPr>
          <w:noProof/>
        </w:rPr>
        <w:t>3</w:t>
      </w:r>
      <w:r w:rsidR="00492ECC">
        <w:fldChar w:fldCharType="end"/>
      </w:r>
      <w:r w:rsidR="00D63431">
        <w:t xml:space="preserve">, </w:t>
      </w:r>
      <w:r>
        <w:t>evidenciando</w:t>
      </w:r>
      <w:r w:rsidR="00D63431">
        <w:t xml:space="preserve"> o propósito de cada uma dentro da solução e uma justificativa simples do motivo de sua utilização.</w:t>
      </w:r>
    </w:p>
    <w:p w14:paraId="1EBA10C0" w14:textId="55E69F22" w:rsidR="00492ECC" w:rsidRDefault="00492ECC" w:rsidP="003B0B27">
      <w:pPr>
        <w:pStyle w:val="Legenda"/>
      </w:pPr>
      <w:bookmarkStart w:id="12" w:name="_heading=h.tyjcwt" w:colFirst="0" w:colLast="0"/>
      <w:bookmarkStart w:id="13" w:name="_Ref69686458"/>
      <w:bookmarkEnd w:id="12"/>
      <w:r>
        <w:t xml:space="preserve">Quadro </w:t>
      </w:r>
      <w:bookmarkEnd w:id="13"/>
      <w:r w:rsidR="00855581">
        <w:t>4</w:t>
      </w:r>
      <w:r>
        <w:t xml:space="preserve"> – Tecnologias utilizadas.</w:t>
      </w:r>
    </w:p>
    <w:tbl>
      <w:tblPr>
        <w:tblStyle w:val="a0"/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1361"/>
        <w:gridCol w:w="7711"/>
      </w:tblGrid>
      <w:tr w:rsidR="003D4F54" w14:paraId="047768E4" w14:textId="77777777" w:rsidTr="00BC723C">
        <w:trPr>
          <w:cantSplit/>
          <w:tblHeader/>
          <w:jc w:val="center"/>
        </w:trPr>
        <w:tc>
          <w:tcPr>
            <w:tcW w:w="136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E9AC1" w14:textId="77777777" w:rsidR="003D4F54" w:rsidRDefault="003D4F54" w:rsidP="004F4452">
            <w:pPr>
              <w:pStyle w:val="Ttulodatabelajustificado"/>
            </w:pPr>
            <w:r>
              <w:t>Tecnologia</w:t>
            </w:r>
          </w:p>
        </w:tc>
        <w:tc>
          <w:tcPr>
            <w:tcW w:w="771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37EE2" w14:textId="77777777" w:rsidR="003D4F54" w:rsidRDefault="003D4F54" w:rsidP="004F4452">
            <w:pPr>
              <w:pStyle w:val="Ttulodatabelajustificado"/>
            </w:pPr>
            <w:r>
              <w:t>Justificativa</w:t>
            </w:r>
          </w:p>
        </w:tc>
      </w:tr>
      <w:tr w:rsidR="003D4F54" w14:paraId="61A1B0C3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F9C8F" w14:textId="77777777" w:rsidR="003D4F54" w:rsidRDefault="003D4F54" w:rsidP="004F4452">
            <w:pPr>
              <w:pStyle w:val="Interiordatabelajustificado"/>
            </w:pPr>
            <w:proofErr w:type="spellStart"/>
            <w:r>
              <w:t>Git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9691" w14:textId="77777777" w:rsidR="00346950" w:rsidRDefault="00346950" w:rsidP="004F4452">
            <w:pPr>
              <w:pStyle w:val="Interiordatabelajustificado"/>
            </w:pPr>
            <w:r>
              <w:t>Sistema de versionamento de código distribuído entre todos os desenvolvedores.</w:t>
            </w:r>
          </w:p>
          <w:p w14:paraId="41C5F054" w14:textId="46FEE4A9" w:rsidR="003D4F54" w:rsidRDefault="00346950" w:rsidP="004F4452">
            <w:pPr>
              <w:pStyle w:val="Interiordatabelajustificado"/>
            </w:pPr>
            <w:r>
              <w:t>Necessário também devido as ferramentas de hospedagem escolhidas.</w:t>
            </w:r>
          </w:p>
        </w:tc>
      </w:tr>
      <w:tr w:rsidR="00346950" w14:paraId="6E59167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BFC17" w14:textId="3C4C5D80" w:rsidR="00346950" w:rsidRDefault="00346950" w:rsidP="004F4452">
            <w:pPr>
              <w:pStyle w:val="Interiordatabelajustificado"/>
            </w:pPr>
            <w:r>
              <w:t>GitHub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AAA3" w14:textId="546C9686" w:rsidR="00346950" w:rsidRDefault="00346950" w:rsidP="004F4452">
            <w:pPr>
              <w:pStyle w:val="Interiordatabelajustificado"/>
            </w:pPr>
            <w:r w:rsidRPr="00346950">
              <w:rPr>
                <w:rStyle w:val="Estrangeiro"/>
              </w:rPr>
              <w:t>Site</w:t>
            </w:r>
            <w:r>
              <w:t xml:space="preserve"> onde o código-fonte é hospedado e </w:t>
            </w:r>
            <w:proofErr w:type="spellStart"/>
            <w:r>
              <w:t>versionado</w:t>
            </w:r>
            <w:proofErr w:type="spellEnd"/>
            <w:r>
              <w:t>.</w:t>
            </w:r>
          </w:p>
        </w:tc>
      </w:tr>
      <w:tr w:rsidR="003D4F54" w14:paraId="494513CD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1869" w14:textId="019C289A" w:rsidR="003D4F54" w:rsidRDefault="003D4F54" w:rsidP="004F4452">
            <w:pPr>
              <w:pStyle w:val="Interiordatabelajustificado"/>
            </w:pPr>
            <w:r>
              <w:t>Python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611C9" w14:textId="7D9AAD56" w:rsidR="003D4F54" w:rsidRDefault="00346950" w:rsidP="004F4452">
            <w:pPr>
              <w:pStyle w:val="Interiordatabelajustificado"/>
            </w:pPr>
            <w:r>
              <w:t xml:space="preserve">Linguagem de programação utilizada para desenvolver o </w:t>
            </w:r>
            <w:r w:rsidRPr="00346950">
              <w:rPr>
                <w:rStyle w:val="Estrangeiro"/>
              </w:rPr>
              <w:t>backend</w:t>
            </w:r>
            <w:r>
              <w:t xml:space="preserve"> do projeto</w:t>
            </w:r>
            <w:r w:rsidR="003D4F54">
              <w:t>.</w:t>
            </w:r>
          </w:p>
        </w:tc>
      </w:tr>
      <w:tr w:rsidR="003D4F54" w14:paraId="5018FB61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579C2" w14:textId="20A9DECF" w:rsidR="003D4F54" w:rsidRDefault="003D4F54" w:rsidP="004F4452">
            <w:pPr>
              <w:pStyle w:val="Interiordatabelajustificado"/>
            </w:pPr>
            <w:proofErr w:type="spellStart"/>
            <w:r>
              <w:t>MariaDB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5808" w14:textId="101EF4B0" w:rsidR="003D4F54" w:rsidRPr="005A356A" w:rsidRDefault="00346950" w:rsidP="004F4452">
            <w:pPr>
              <w:pStyle w:val="Interiordatabelajustificado"/>
            </w:pPr>
            <w:r>
              <w:t>Sistema gerenciador de banco de dados</w:t>
            </w:r>
            <w:r w:rsidR="003D4F54" w:rsidRPr="005A356A">
              <w:t xml:space="preserve"> </w:t>
            </w:r>
            <w:r>
              <w:t>r</w:t>
            </w:r>
            <w:r w:rsidR="003D4F54" w:rsidRPr="005A356A">
              <w:t xml:space="preserve">elacional </w:t>
            </w:r>
            <w:r>
              <w:t>utilizado para persistirem-se os dados cadastrais do projeto</w:t>
            </w:r>
            <w:r w:rsidR="003D4F54" w:rsidRPr="005A356A">
              <w:t>.</w:t>
            </w:r>
          </w:p>
        </w:tc>
      </w:tr>
      <w:tr w:rsidR="00346950" w14:paraId="0E536DB0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43E73" w14:textId="46289AE1" w:rsidR="00346950" w:rsidRDefault="00346950" w:rsidP="004F4452">
            <w:pPr>
              <w:pStyle w:val="Interiordatabelajustificado"/>
            </w:pPr>
            <w:proofErr w:type="spellStart"/>
            <w:r>
              <w:t>Flask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C9BD8" w14:textId="1BE6EBA1" w:rsidR="00346950" w:rsidRDefault="00346950" w:rsidP="004F4452">
            <w:pPr>
              <w:pStyle w:val="Interiordatabelajustificado"/>
            </w:pPr>
            <w:r>
              <w:t xml:space="preserve">Biblioteca em Python utilizada para servir-se as funcionalidades do </w:t>
            </w:r>
            <w:r w:rsidRPr="006F1E1F">
              <w:rPr>
                <w:rStyle w:val="Estrangeiro"/>
              </w:rPr>
              <w:t>backend</w:t>
            </w:r>
            <w:r>
              <w:t xml:space="preserve"> por meio do protocolo HTTP.</w:t>
            </w:r>
          </w:p>
        </w:tc>
      </w:tr>
      <w:tr w:rsidR="00346950" w14:paraId="068F1EFB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40BC" w14:textId="69813362" w:rsidR="00346950" w:rsidRDefault="00346950" w:rsidP="004F4452">
            <w:pPr>
              <w:pStyle w:val="Interiordatabelajustificado"/>
            </w:pPr>
            <w:proofErr w:type="spellStart"/>
            <w:r>
              <w:t>Jinja</w:t>
            </w:r>
            <w:proofErr w:type="spellEnd"/>
            <w:r>
              <w:t xml:space="preserve"> 2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3342" w14:textId="1ADFD8CB" w:rsidR="00346950" w:rsidRDefault="00346950" w:rsidP="004F4452">
            <w:pPr>
              <w:pStyle w:val="Interiordatabelajustificado"/>
            </w:pPr>
            <w:r>
              <w:t xml:space="preserve">Biblioteca do Python utilizada para, em conjunto com o </w:t>
            </w:r>
            <w:proofErr w:type="spellStart"/>
            <w:r>
              <w:t>Flask</w:t>
            </w:r>
            <w:proofErr w:type="spellEnd"/>
            <w:r>
              <w:t xml:space="preserve">, montar-se no </w:t>
            </w:r>
            <w:r w:rsidRPr="00346950">
              <w:rPr>
                <w:rStyle w:val="Estrangeiro"/>
              </w:rPr>
              <w:t>backend</w:t>
            </w:r>
            <w:r>
              <w:t xml:space="preserve"> as páginas HTML que serão servidas ao navegador cliente.</w:t>
            </w:r>
          </w:p>
        </w:tc>
      </w:tr>
      <w:tr w:rsidR="00346950" w14:paraId="43E992D4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A1ECA" w14:textId="71512DE2" w:rsidR="00346950" w:rsidRDefault="00346950" w:rsidP="004F4452">
            <w:pPr>
              <w:pStyle w:val="Interiordatabelajustificado"/>
            </w:pPr>
            <w:r>
              <w:t>HTML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BDCFC" w14:textId="376C8CB5" w:rsidR="00346950" w:rsidRDefault="00346950" w:rsidP="004F4452">
            <w:pPr>
              <w:pStyle w:val="Interiordatabelajustificado"/>
            </w:pPr>
            <w:r>
              <w:t>Padrão no qual as páginas servidas ao navegador cliente estão codificadas.</w:t>
            </w:r>
          </w:p>
        </w:tc>
      </w:tr>
      <w:tr w:rsidR="00346950" w14:paraId="21C9E647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8D315" w14:textId="1E658916" w:rsidR="00346950" w:rsidRDefault="00346950" w:rsidP="004F4452">
            <w:pPr>
              <w:pStyle w:val="Interiordatabelajustificado"/>
            </w:pPr>
            <w:r>
              <w:t>CSS</w:t>
            </w:r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67B03" w14:textId="69862DD7" w:rsidR="00346950" w:rsidRDefault="00346950" w:rsidP="004F4452">
            <w:pPr>
              <w:pStyle w:val="Interiordatabelajustificado"/>
            </w:pPr>
            <w:r>
              <w:t>Padrão utilizado pelo navegador para estilizar e formatar as páginas clientes adequadamente.</w:t>
            </w:r>
          </w:p>
        </w:tc>
      </w:tr>
      <w:tr w:rsidR="00346950" w14:paraId="054DF8E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95222" w14:textId="42E18A7E" w:rsidR="00346950" w:rsidRDefault="00346950" w:rsidP="004F4452">
            <w:pPr>
              <w:pStyle w:val="Interiordatabelajustificado"/>
            </w:pPr>
            <w:proofErr w:type="spellStart"/>
            <w:r>
              <w:t>Java</w:t>
            </w:r>
            <w:r w:rsidR="00F50ACC">
              <w:t>S</w:t>
            </w:r>
            <w:r>
              <w:t>cript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08292" w14:textId="4C2893F1" w:rsidR="00346950" w:rsidRDefault="00346950" w:rsidP="004F4452">
            <w:pPr>
              <w:pStyle w:val="Interiordatabelajustificado"/>
            </w:pPr>
            <w:r>
              <w:t xml:space="preserve">Linguagem de programação utilizada para desenvolver o </w:t>
            </w:r>
            <w:r>
              <w:rPr>
                <w:rStyle w:val="Estrangeiro"/>
              </w:rPr>
              <w:t>front</w:t>
            </w:r>
            <w:r w:rsidRPr="00346950">
              <w:rPr>
                <w:rStyle w:val="Estrangeiro"/>
              </w:rPr>
              <w:t>end</w:t>
            </w:r>
            <w:r>
              <w:t xml:space="preserve"> do projeto.</w:t>
            </w:r>
          </w:p>
        </w:tc>
      </w:tr>
      <w:tr w:rsidR="00346950" w14:paraId="549295B3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055DE" w14:textId="0FDCA95D" w:rsidR="00346950" w:rsidRDefault="00346950" w:rsidP="004F4452">
            <w:pPr>
              <w:pStyle w:val="Interiordatabelajustificado"/>
            </w:pPr>
            <w:proofErr w:type="spellStart"/>
            <w:r>
              <w:t>Bootstrap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B0EC6" w14:textId="17C659B1" w:rsidR="00346950" w:rsidRDefault="00346950" w:rsidP="004F4452">
            <w:pPr>
              <w:pStyle w:val="Interiordatabelajustificado"/>
            </w:pPr>
            <w:r>
              <w:t xml:space="preserve">Biblioteca utilizada para simplificar e padronizar a estilização do </w:t>
            </w:r>
            <w:r w:rsidRPr="00346950">
              <w:rPr>
                <w:rStyle w:val="Estrangeiro"/>
              </w:rPr>
              <w:t>frontend</w:t>
            </w:r>
            <w:r>
              <w:t>.</w:t>
            </w:r>
          </w:p>
        </w:tc>
      </w:tr>
      <w:tr w:rsidR="00F73F34" w14:paraId="3159723E" w14:textId="77777777" w:rsidTr="00BC723C">
        <w:trPr>
          <w:cantSplit/>
          <w:jc w:val="center"/>
        </w:trPr>
        <w:tc>
          <w:tcPr>
            <w:tcW w:w="1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FCFB9" w14:textId="37D1F951" w:rsidR="00F73F34" w:rsidRDefault="00F73F34" w:rsidP="004F4452">
            <w:pPr>
              <w:pStyle w:val="Interiordatabelajustificado"/>
            </w:pPr>
            <w:proofErr w:type="spellStart"/>
            <w:r>
              <w:t>Heroku</w:t>
            </w:r>
            <w:proofErr w:type="spellEnd"/>
          </w:p>
        </w:tc>
        <w:tc>
          <w:tcPr>
            <w:tcW w:w="7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D509" w14:textId="30C787ED" w:rsidR="00F73F34" w:rsidRDefault="00F73F34" w:rsidP="004F4452">
            <w:pPr>
              <w:pStyle w:val="Interiordatabelajustificado"/>
            </w:pPr>
            <w:r>
              <w:t xml:space="preserve">Utilizado para hospedar o </w:t>
            </w:r>
            <w:r w:rsidRPr="008E0AC7">
              <w:rPr>
                <w:rStyle w:val="Estrangeiro"/>
              </w:rPr>
              <w:t>backend</w:t>
            </w:r>
            <w:r>
              <w:t xml:space="preserve"> e o banco de dados.</w:t>
            </w:r>
          </w:p>
        </w:tc>
      </w:tr>
    </w:tbl>
    <w:p w14:paraId="5BAEBC76" w14:textId="7EE26B76" w:rsidR="00B357BF" w:rsidRDefault="00B357BF" w:rsidP="00AC2D20">
      <w:pPr>
        <w:pStyle w:val="Legendainferior"/>
      </w:pPr>
      <w:r>
        <w:t>Fonte: Os autores.</w:t>
      </w:r>
    </w:p>
    <w:p w14:paraId="4F4177F7" w14:textId="7FA95885" w:rsidR="007E1EB1" w:rsidRDefault="007E1EB1" w:rsidP="007E1EB1">
      <w:r>
        <w:t xml:space="preserve">O </w:t>
      </w:r>
      <w:r>
        <w:fldChar w:fldCharType="begin"/>
      </w:r>
      <w:r>
        <w:instrText xml:space="preserve"> REF _Ref70201046 \h </w:instrText>
      </w:r>
      <w:r>
        <w:fldChar w:fldCharType="separate"/>
      </w:r>
      <w:r>
        <w:t xml:space="preserve">Quadro </w:t>
      </w:r>
      <w:r>
        <w:rPr>
          <w:noProof/>
        </w:rPr>
        <w:t>4</w:t>
      </w:r>
      <w:r>
        <w:fldChar w:fldCharType="end"/>
      </w:r>
      <w:r>
        <w:t xml:space="preserve"> que se segue é mais um outro exemplo de um quadro informativo</w:t>
      </w:r>
      <w:r w:rsidR="00321195">
        <w:t xml:space="preserve"> que você pode adicionar ao seu texto.</w:t>
      </w:r>
    </w:p>
    <w:p w14:paraId="6822DE2B" w14:textId="7AA6F759" w:rsidR="007E1EB1" w:rsidRDefault="007E1EB1" w:rsidP="007E1EB1">
      <w:pPr>
        <w:pStyle w:val="Legenda"/>
      </w:pPr>
      <w:bookmarkStart w:id="14" w:name="_Ref70201046"/>
      <w:r>
        <w:lastRenderedPageBreak/>
        <w:t>Quadro</w:t>
      </w:r>
      <w:bookmarkEnd w:id="14"/>
      <w:r w:rsidR="00850501">
        <w:t xml:space="preserve"> 5</w:t>
      </w:r>
      <w:r w:rsidRPr="00004837">
        <w:t xml:space="preserve">– Exemplo de </w:t>
      </w:r>
      <w:r>
        <w:t>quadro com diferentes alinhamentos de células.</w:t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7E1EB1" w14:paraId="530F414A" w14:textId="77777777" w:rsidTr="00BC723C">
        <w:trPr>
          <w:cantSplit/>
          <w:tblHeader/>
          <w:jc w:val="center"/>
        </w:trPr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20EFC" w14:textId="77777777" w:rsidR="007E1EB1" w:rsidRPr="001F0332" w:rsidRDefault="007E1EB1" w:rsidP="009D5ABC">
            <w:pPr>
              <w:pStyle w:val="Ttulodatabelaesquerda"/>
            </w:pPr>
            <w:r>
              <w:t>À esquerda</w:t>
            </w:r>
          </w:p>
        </w:tc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59A95" w14:textId="77777777" w:rsidR="007E1EB1" w:rsidRPr="001F0332" w:rsidRDefault="007E1EB1" w:rsidP="009D5ABC">
            <w:pPr>
              <w:pStyle w:val="Ttulodatabelacentralizado"/>
            </w:pPr>
            <w:r>
              <w:t>Centralizado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6A383971" w14:textId="77777777" w:rsidR="007E1EB1" w:rsidRPr="001F0332" w:rsidRDefault="007E1EB1" w:rsidP="009D5ABC">
            <w:pPr>
              <w:pStyle w:val="Ttulodatabeladireita"/>
            </w:pPr>
            <w:r>
              <w:t>À direita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0A0092E0" w14:textId="77777777" w:rsidR="007E1EB1" w:rsidRPr="001F0332" w:rsidRDefault="007E1EB1" w:rsidP="009D5ABC">
            <w:pPr>
              <w:pStyle w:val="Ttulodatabelajustificado"/>
            </w:pPr>
            <w:r>
              <w:t>Justificado</w:t>
            </w:r>
          </w:p>
        </w:tc>
      </w:tr>
      <w:tr w:rsidR="007E1EB1" w14:paraId="42519EA1" w14:textId="77777777" w:rsidTr="00BC723C">
        <w:trPr>
          <w:cantSplit/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8A47" w14:textId="77777777" w:rsidR="007E1EB1" w:rsidRPr="001F0332" w:rsidRDefault="007E1EB1" w:rsidP="009D5ABC">
            <w:pPr>
              <w:pStyle w:val="Interiordatabelaesquerda"/>
            </w:pPr>
            <w:r>
              <w:t>Pikachu, eu escolho você.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D89D3" w14:textId="77777777" w:rsidR="007E1EB1" w:rsidRPr="001F0332" w:rsidRDefault="007E1EB1" w:rsidP="009D5ABC">
            <w:pPr>
              <w:pStyle w:val="Interiordatabelacentralizado"/>
            </w:pPr>
            <w:r>
              <w:t>Pikachu, eu escolho você.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CD6128" w14:textId="77777777" w:rsidR="007E1EB1" w:rsidRPr="00CF4BAD" w:rsidRDefault="007E1EB1" w:rsidP="009D5ABC">
            <w:pPr>
              <w:pStyle w:val="Interiordatabeladireita"/>
            </w:pPr>
            <w:r w:rsidRPr="00CF4BAD">
              <w:t>Pikachu, eu escolho você.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151EF7" w14:textId="77777777" w:rsidR="007E1EB1" w:rsidRPr="001F0332" w:rsidRDefault="007E1EB1" w:rsidP="009D5ABC">
            <w:pPr>
              <w:pStyle w:val="Interiordatabelajustificado"/>
            </w:pPr>
            <w:r>
              <w:t>Pikachu, eu escolho você.</w:t>
            </w:r>
          </w:p>
        </w:tc>
      </w:tr>
      <w:tr w:rsidR="007E1EB1" w14:paraId="56C64A38" w14:textId="77777777" w:rsidTr="00BC723C">
        <w:trPr>
          <w:cantSplit/>
          <w:jc w:val="center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F6978" w14:textId="77777777" w:rsidR="007E1EB1" w:rsidRDefault="007E1EB1" w:rsidP="009D5ABC">
            <w:pPr>
              <w:pStyle w:val="Interiordatabelaesquerda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2BBDF869" w14:textId="77777777" w:rsidR="007E1EB1" w:rsidRDefault="007E1EB1" w:rsidP="009D5ABC">
            <w:pPr>
              <w:pStyle w:val="Interiordatabelaesquerda"/>
            </w:pPr>
            <w:r>
              <w:t>Sempre a melhor!</w:t>
            </w:r>
          </w:p>
          <w:p w14:paraId="31EFA97D" w14:textId="77777777" w:rsidR="007E1EB1" w:rsidRPr="001F0332" w:rsidRDefault="007E1EB1" w:rsidP="009D5ABC">
            <w:pPr>
              <w:pStyle w:val="Interiordatabelaesquerda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5F5FA" w14:textId="77777777" w:rsidR="007E1EB1" w:rsidRDefault="007E1EB1" w:rsidP="009D5ABC">
            <w:pPr>
              <w:pStyle w:val="Interiordatabelacentralizado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60FA624B" w14:textId="77777777" w:rsidR="007E1EB1" w:rsidRDefault="007E1EB1" w:rsidP="009D5ABC">
            <w:pPr>
              <w:pStyle w:val="Interiordatabelacentralizado"/>
            </w:pPr>
            <w:r>
              <w:t>Sempre a melhor!</w:t>
            </w:r>
          </w:p>
          <w:p w14:paraId="0099B55C" w14:textId="77777777" w:rsidR="007E1EB1" w:rsidRPr="001F0332" w:rsidRDefault="007E1EB1" w:rsidP="009D5ABC">
            <w:pPr>
              <w:pStyle w:val="Interiordatabelacentralizado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CF434B" w14:textId="77777777" w:rsidR="007E1EB1" w:rsidRDefault="007E1EB1" w:rsidP="009D5ABC">
            <w:pPr>
              <w:pStyle w:val="Interiordatabeladireita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615568EA" w14:textId="77777777" w:rsidR="007E1EB1" w:rsidRDefault="007E1EB1" w:rsidP="009D5ABC">
            <w:pPr>
              <w:pStyle w:val="Interiordatabeladireita"/>
            </w:pPr>
            <w:r>
              <w:t>Sempre a melhor!</w:t>
            </w:r>
          </w:p>
          <w:p w14:paraId="24A6C817" w14:textId="77777777" w:rsidR="007E1EB1" w:rsidRPr="00CF4BAD" w:rsidRDefault="007E1EB1" w:rsidP="009D5ABC">
            <w:pPr>
              <w:pStyle w:val="Interiordatabeladireita"/>
            </w:pPr>
            <w:r>
              <w:t>Contra o inimigo eu vou lutar!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56EBE1" w14:textId="77777777" w:rsidR="007E1EB1" w:rsidRDefault="007E1EB1" w:rsidP="009D5ABC">
            <w:pPr>
              <w:pStyle w:val="Interiordatabelajustificado"/>
            </w:pPr>
            <w:r>
              <w:t xml:space="preserve">Sou </w:t>
            </w:r>
            <w:proofErr w:type="spellStart"/>
            <w:r>
              <w:t>Ladybug</w:t>
            </w:r>
            <w:proofErr w:type="spellEnd"/>
            <w:r>
              <w:t>!</w:t>
            </w:r>
          </w:p>
          <w:p w14:paraId="7AA3E230" w14:textId="77777777" w:rsidR="007E1EB1" w:rsidRDefault="007E1EB1" w:rsidP="009D5ABC">
            <w:pPr>
              <w:pStyle w:val="Interiordatabelajustificado"/>
            </w:pPr>
            <w:r>
              <w:t>Sempre a melhor!</w:t>
            </w:r>
          </w:p>
          <w:p w14:paraId="7C294844" w14:textId="77777777" w:rsidR="007E1EB1" w:rsidRPr="001F0332" w:rsidRDefault="007E1EB1" w:rsidP="009D5ABC">
            <w:pPr>
              <w:pStyle w:val="Interiordatabelajustificado"/>
            </w:pPr>
            <w:r>
              <w:t>Contra o inimigo eu vou lutar!</w:t>
            </w:r>
          </w:p>
        </w:tc>
      </w:tr>
    </w:tbl>
    <w:p w14:paraId="6A795B88" w14:textId="77777777" w:rsidR="007E1EB1" w:rsidRDefault="007E1EB1" w:rsidP="007E1EB1">
      <w:pPr>
        <w:pStyle w:val="Legendainferior"/>
      </w:pPr>
      <w:r>
        <w:t>Fonte: Os autores.</w:t>
      </w:r>
    </w:p>
    <w:p w14:paraId="1F199582" w14:textId="27AE2C45" w:rsidR="00A347E9" w:rsidRPr="005A356A" w:rsidRDefault="00DF4C3C" w:rsidP="00326B2E">
      <w:pPr>
        <w:pStyle w:val="Ttulo1"/>
        <w:rPr>
          <w:rFonts w:eastAsia="Arial"/>
        </w:rPr>
      </w:pPr>
      <w:r>
        <w:t>Considerações finais</w:t>
      </w:r>
    </w:p>
    <w:p w14:paraId="5B5663B6" w14:textId="64E78699" w:rsidR="00A347E9" w:rsidRDefault="00DF4C3C" w:rsidP="00DF4C3C">
      <w:r w:rsidRPr="00381BB8">
        <w:t>Nesta seção deve ser amarrado a finalização do projeto, descrevendo como foi o recebimento pelo cliente, como está o uso da solução ao fim do projeto e como foi o processo como um todo percebido pelo grupo.</w:t>
      </w:r>
    </w:p>
    <w:p w14:paraId="68C9BCFD" w14:textId="77777777" w:rsidR="003254FE" w:rsidRDefault="003254FE" w:rsidP="003254FE">
      <w:r>
        <w:t>Segue um exemplo de citação direta com mais de 3 linhas:</w:t>
      </w:r>
    </w:p>
    <w:p w14:paraId="21237845" w14:textId="5ECE5533" w:rsidR="003254FE" w:rsidRDefault="003254FE" w:rsidP="005C2FF4">
      <w:pPr>
        <w:pStyle w:val="Bloco"/>
      </w:pPr>
      <w:r w:rsidRPr="00EB5990">
        <w:t>3.</w:t>
      </w:r>
      <w:r w:rsidR="00D6521D">
        <w:t>28</w:t>
      </w:r>
      <w:r w:rsidRPr="00EB5990">
        <w:t xml:space="preserve"> Valor do Ativo de Informação - valor, tangível e intangível, que reflete tanto a importância do ativo de informação para o alcance dos objetivos estratégicos </w:t>
      </w:r>
      <w:r w:rsidR="00D6521D">
        <w:t>do MCTIC</w:t>
      </w:r>
      <w:r w:rsidRPr="00EB5990">
        <w:t>, quanto o quão cada ativo de informação é imprescindível aos interesses da sociedade e do Estado.</w:t>
      </w:r>
      <w:r>
        <w:t xml:space="preserve"> (Brasil, 201</w:t>
      </w:r>
      <w:r w:rsidR="00D6521D">
        <w:t>7</w:t>
      </w:r>
      <w:r>
        <w:t>)</w:t>
      </w:r>
    </w:p>
    <w:p w14:paraId="0077BCC1" w14:textId="1A7841CE" w:rsidR="00FB6913" w:rsidRDefault="00FB6913" w:rsidP="006F4D15">
      <w:r>
        <w:t>Segue outro exemplo de citação longa:</w:t>
      </w:r>
    </w:p>
    <w:p w14:paraId="314E0D0D" w14:textId="77777777" w:rsidR="00F53596" w:rsidRDefault="00FB6913" w:rsidP="00FB6913">
      <w:pPr>
        <w:pStyle w:val="Bloco"/>
      </w:pPr>
      <w:r>
        <w:t>E nessa loucura,</w:t>
      </w:r>
    </w:p>
    <w:p w14:paraId="45EAB2CC" w14:textId="77777777" w:rsidR="00F53596" w:rsidRDefault="00FB6913" w:rsidP="00FB6913">
      <w:pPr>
        <w:pStyle w:val="Bloco"/>
      </w:pPr>
      <w:r>
        <w:t>de dizer que não te quero,</w:t>
      </w:r>
    </w:p>
    <w:p w14:paraId="0F8DE9E9" w14:textId="77777777" w:rsidR="00F53596" w:rsidRDefault="00FB6913" w:rsidP="00FB6913">
      <w:pPr>
        <w:pStyle w:val="Bloco"/>
      </w:pPr>
      <w:r>
        <w:t>vou negando as aparências,</w:t>
      </w:r>
    </w:p>
    <w:p w14:paraId="18AC016D" w14:textId="77777777" w:rsidR="00F53596" w:rsidRDefault="00FB6913" w:rsidP="00FB6913">
      <w:pPr>
        <w:pStyle w:val="Bloco"/>
      </w:pPr>
      <w:r>
        <w:t>disfarçando as evidências.</w:t>
      </w:r>
    </w:p>
    <w:p w14:paraId="681B2AC4" w14:textId="77777777" w:rsidR="00F53596" w:rsidRDefault="00FB6913" w:rsidP="00FB6913">
      <w:pPr>
        <w:pStyle w:val="Bloco"/>
      </w:pPr>
      <w:r>
        <w:t>Mas pra que viver fingindo</w:t>
      </w:r>
    </w:p>
    <w:p w14:paraId="457F9C67" w14:textId="77777777" w:rsidR="00F53596" w:rsidRDefault="00FB6913" w:rsidP="00FB6913">
      <w:pPr>
        <w:pStyle w:val="Bloco"/>
      </w:pPr>
      <w:r>
        <w:t>se eu não posso enganar meu coração.</w:t>
      </w:r>
    </w:p>
    <w:p w14:paraId="10CEF276" w14:textId="77777777" w:rsidR="00F53596" w:rsidRDefault="00FB6913" w:rsidP="00FB6913">
      <w:pPr>
        <w:pStyle w:val="Bloco"/>
      </w:pPr>
      <w:r>
        <w:t>Eu sei que te amo!</w:t>
      </w:r>
    </w:p>
    <w:p w14:paraId="12813802" w14:textId="527C978E" w:rsidR="00FB6913" w:rsidRDefault="00FB6913" w:rsidP="00FB6913">
      <w:pPr>
        <w:pStyle w:val="Bloco"/>
      </w:pPr>
      <w:r>
        <w:t>(Chitãozinho e Xororó, 1990)</w:t>
      </w:r>
    </w:p>
    <w:p w14:paraId="2CA77818" w14:textId="28D14CB0" w:rsidR="006F4D15" w:rsidRDefault="006F4D15" w:rsidP="006F4D15">
      <w:r>
        <w:t>É importante que você coloque aqui</w:t>
      </w:r>
      <w:r w:rsidRPr="00381BB8">
        <w:t xml:space="preserve"> qua</w:t>
      </w:r>
      <w:r>
        <w:t>l</w:t>
      </w:r>
      <w:r w:rsidRPr="00381BB8">
        <w:t xml:space="preserve"> </w:t>
      </w:r>
      <w:r>
        <w:t>é a</w:t>
      </w:r>
      <w:r w:rsidRPr="00381BB8">
        <w:t xml:space="preserve"> URL</w:t>
      </w:r>
      <w:r>
        <w:t xml:space="preserve"> que deve ser utilizada para se acessar o sistema em ambiente de produção do sistema desenvolvido, caso tal URL exista e seja disponível publicamente.</w:t>
      </w:r>
      <w:r w:rsidR="00AC57D2">
        <w:t xml:space="preserve"> </w:t>
      </w:r>
      <w:r w:rsidR="00AC57D2" w:rsidRPr="00346950">
        <w:rPr>
          <w:rStyle w:val="Destaque"/>
        </w:rPr>
        <w:t>Não se esqueça disso!</w:t>
      </w:r>
      <w:r w:rsidR="00AC57D2" w:rsidRPr="00AC57D2">
        <w:t xml:space="preserve"> </w:t>
      </w:r>
      <w:r w:rsidR="00AC57D2">
        <w:t>Segue um exemplo no parágrafo a seguir:</w:t>
      </w:r>
    </w:p>
    <w:p w14:paraId="77369832" w14:textId="5D983946" w:rsidR="00AC57D2" w:rsidRPr="00381BB8" w:rsidRDefault="00AC57D2" w:rsidP="006F4D15">
      <w:r>
        <w:t xml:space="preserve">O projeto desenvolvido pode ser acessado por meio da URL </w:t>
      </w:r>
      <w:hyperlink r:id="rId11" w:history="1">
        <w:r w:rsidRPr="00AC57D2">
          <w:rPr>
            <w:rStyle w:val="Hyperlink"/>
            <w:rFonts w:ascii="Courier New" w:hAnsi="Courier New"/>
            <w:sz w:val="20"/>
          </w:rPr>
          <w:t>https://example.com</w:t>
        </w:r>
      </w:hyperlink>
      <w:r>
        <w:t>.</w:t>
      </w:r>
    </w:p>
    <w:p w14:paraId="1C3C2FAF" w14:textId="0EF6C780" w:rsidR="00A347E9" w:rsidRPr="00B92471" w:rsidRDefault="00D63431" w:rsidP="005F4CDE">
      <w:pPr>
        <w:pStyle w:val="Ttulops-textual"/>
      </w:pPr>
      <w:r w:rsidRPr="00B92471">
        <w:t>Referências</w:t>
      </w:r>
      <w:r w:rsidR="0036705F">
        <w:t xml:space="preserve"> bibliográficas</w:t>
      </w:r>
    </w:p>
    <w:p w14:paraId="4B1646CA" w14:textId="1A2CD466" w:rsidR="003254FE" w:rsidRPr="00ED6C22" w:rsidRDefault="003254FE" w:rsidP="000065FF">
      <w:pPr>
        <w:pStyle w:val="RefBib"/>
      </w:pPr>
      <w:bookmarkStart w:id="15" w:name="_Hlk69587851"/>
      <w:bookmarkStart w:id="16" w:name="_Hlk54977493"/>
      <w:r w:rsidRPr="00ED6C22">
        <w:t xml:space="preserve">BRASIL, </w:t>
      </w:r>
      <w:r w:rsidR="00D6521D">
        <w:t>Ministério da Ciência, Tecnologia, Inovações e Comunicações</w:t>
      </w:r>
      <w:r w:rsidRPr="00ED6C22">
        <w:t xml:space="preserve">. </w:t>
      </w:r>
      <w:r w:rsidRPr="000065FF">
        <w:rPr>
          <w:rStyle w:val="RefBibTit"/>
        </w:rPr>
        <w:t>Inventário e Mapeamento de Ativos de Informação.</w:t>
      </w:r>
      <w:r w:rsidRPr="00ED6C22">
        <w:t xml:space="preserve"> 201</w:t>
      </w:r>
      <w:r w:rsidR="00D6521D">
        <w:t>7</w:t>
      </w:r>
      <w:r w:rsidRPr="00ED6C22">
        <w:t>. Disponível em: &lt;</w:t>
      </w:r>
      <w:hyperlink r:id="rId12" w:history="1">
        <w:r w:rsidR="00D6521D" w:rsidRPr="00A03927">
          <w:rPr>
            <w:rStyle w:val="Hyperlink"/>
            <w:lang w:val="pt-BR"/>
          </w:rPr>
          <w:t>https://antigo.mctic.gov.br/mctic/export/sites/institucional/legislacao/Arquivos/Anexo_Port_MCTIC_6555_2017_CSIC_Norma_Compl_02_2017.pdf</w:t>
        </w:r>
      </w:hyperlink>
      <w:r w:rsidRPr="00ED6C22">
        <w:t xml:space="preserve">&gt;. Acesso em: </w:t>
      </w:r>
      <w:r w:rsidR="00D6521D">
        <w:t>17</w:t>
      </w:r>
      <w:r w:rsidRPr="00ED6C22">
        <w:t xml:space="preserve"> a</w:t>
      </w:r>
      <w:r w:rsidR="00D6521D">
        <w:t>br</w:t>
      </w:r>
      <w:r w:rsidRPr="00ED6C22">
        <w:t xml:space="preserve"> 20</w:t>
      </w:r>
      <w:r w:rsidR="00D6521D">
        <w:t>21</w:t>
      </w:r>
      <w:r w:rsidRPr="00ED6C22">
        <w:t>.</w:t>
      </w:r>
      <w:bookmarkEnd w:id="15"/>
    </w:p>
    <w:p w14:paraId="63A6C8FE" w14:textId="1079A273" w:rsidR="00F53596" w:rsidRDefault="00F53596" w:rsidP="000065FF">
      <w:pPr>
        <w:pStyle w:val="RefBib"/>
      </w:pPr>
      <w:r>
        <w:t xml:space="preserve">CHITÃOZINHO e XORORÓ. </w:t>
      </w:r>
      <w:r w:rsidRPr="00E76C27">
        <w:rPr>
          <w:rStyle w:val="RefBibTit"/>
        </w:rPr>
        <w:t>Evidências.</w:t>
      </w:r>
      <w:r>
        <w:t xml:space="preserve"> </w:t>
      </w:r>
      <w:r w:rsidRPr="001F2981">
        <w:t>PolyGram, 1990.</w:t>
      </w:r>
      <w:r>
        <w:t xml:space="preserve"> Composição original de José Augusto Cougil Novoa e Paulo Sérgio Kostenbader Valle. Disponível em: &lt;</w:t>
      </w:r>
      <w:hyperlink r:id="rId13" w:history="1">
        <w:r w:rsidRPr="00E76C27">
          <w:rPr>
            <w:rStyle w:val="Hyperlink"/>
            <w:lang w:val="pt-BR"/>
          </w:rPr>
          <w:t>https://www.youtube.com/watch?v=ePjtnSPFWK8</w:t>
        </w:r>
      </w:hyperlink>
      <w:r>
        <w:t>&gt;. Acesso em: 20 abr 2021.</w:t>
      </w:r>
    </w:p>
    <w:p w14:paraId="1E3ABAE9" w14:textId="7C765BA5" w:rsidR="003254FE" w:rsidRPr="00ED6C22" w:rsidRDefault="003254FE" w:rsidP="000065FF">
      <w:pPr>
        <w:pStyle w:val="RefBib"/>
      </w:pPr>
      <w:r w:rsidRPr="00ED6C22">
        <w:lastRenderedPageBreak/>
        <w:t xml:space="preserve">SHAPIRO, Melanie. </w:t>
      </w:r>
      <w:r w:rsidRPr="000065FF">
        <w:rPr>
          <w:rStyle w:val="RefBibTit"/>
        </w:rPr>
        <w:t>No, you weren't downloade</w:t>
      </w:r>
      <w:r w:rsidR="00D6521D" w:rsidRPr="000065FF">
        <w:rPr>
          <w:rStyle w:val="RefBibTit"/>
        </w:rPr>
        <w:t>d</w:t>
      </w:r>
      <w:r w:rsidRPr="000065FF">
        <w:rPr>
          <w:rStyle w:val="RefBibTit"/>
        </w:rPr>
        <w:t>, you were born.</w:t>
      </w:r>
      <w:r w:rsidRPr="00ED6C22">
        <w:t xml:space="preserve"> 2009. Disponível em: &lt;</w:t>
      </w:r>
      <w:hyperlink r:id="rId14" w:history="1">
        <w:r w:rsidRPr="00A03927">
          <w:rPr>
            <w:rStyle w:val="Hyperlink"/>
            <w:lang w:val="pt-BR"/>
          </w:rPr>
          <w:t>https://melanieshapiro.wordpress.com/2009/10/07/no-you-werent-downloaded-you-were-born/</w:t>
        </w:r>
      </w:hyperlink>
      <w:r w:rsidRPr="00ED6C22">
        <w:t>&gt;. Acesso em: 30 out 2020.</w:t>
      </w:r>
    </w:p>
    <w:p w14:paraId="6EF0BCCB" w14:textId="77777777" w:rsidR="00A347E9" w:rsidRDefault="00D63431" w:rsidP="005F4CDE">
      <w:pPr>
        <w:pStyle w:val="Ttulops-textual"/>
      </w:pPr>
      <w:bookmarkStart w:id="17" w:name="_Hlk70032261"/>
      <w:bookmarkEnd w:id="16"/>
      <w:r>
        <w:t>Glossário</w:t>
      </w:r>
    </w:p>
    <w:p w14:paraId="448190C9" w14:textId="2AC58B99" w:rsidR="009D5ABC" w:rsidRDefault="00DF4C3C" w:rsidP="009D5ABC">
      <w:r>
        <w:t xml:space="preserve">Este elemento é opcional. </w:t>
      </w:r>
      <w:bookmarkStart w:id="18" w:name="_Hlk54975910"/>
      <w:r>
        <w:t>Deve ser uma l</w:t>
      </w:r>
      <w:r w:rsidR="00D63431" w:rsidRPr="00DF4C3C">
        <w:t>ista d</w:t>
      </w:r>
      <w:r w:rsidR="00934F34">
        <w:t>os</w:t>
      </w:r>
      <w:r w:rsidR="00D63431" w:rsidRPr="00DF4C3C">
        <w:t xml:space="preserve"> termos </w:t>
      </w:r>
      <w:r w:rsidR="00934F34">
        <w:t xml:space="preserve">utilizados no documento </w:t>
      </w:r>
      <w:r w:rsidR="00D63431" w:rsidRPr="00DF4C3C">
        <w:t>em ordem alfabétic</w:t>
      </w:r>
      <w:bookmarkEnd w:id="17"/>
      <w:r w:rsidR="00D63431" w:rsidRPr="00DF4C3C">
        <w:t>a.</w:t>
      </w:r>
      <w:bookmarkEnd w:id="18"/>
      <w:r w:rsidR="00934F34">
        <w:t xml:space="preserve"> </w:t>
      </w:r>
      <w:bookmarkStart w:id="19" w:name="_Hlk56203120"/>
      <w:r w:rsidR="00934F34">
        <w:t>Use isso se tiver vários termos que são específicos e que podem parecer obscuros ao leitor típico do trabalho. Caso haja um número bem reduzido de termos assim, pense se explicações textuais ou se notas de rodapé já não seriam o suficiente para esclarecer o significado desses termos.</w:t>
      </w:r>
      <w:bookmarkEnd w:id="19"/>
    </w:p>
    <w:p w14:paraId="01AF24CF" w14:textId="458FDDB8" w:rsidR="00A347E9" w:rsidRDefault="00D41388" w:rsidP="00993DE7">
      <w:pPr>
        <w:pStyle w:val="Apndice-Ttulo1"/>
      </w:pPr>
      <w:bookmarkStart w:id="20" w:name="_Hlk70173654"/>
      <w:bookmarkStart w:id="21" w:name="_Hlk70031936"/>
      <w:r>
        <w:t>Exemplo de apêndice</w:t>
      </w:r>
    </w:p>
    <w:p w14:paraId="26E6D7AB" w14:textId="147A456E" w:rsidR="00A347E9" w:rsidRDefault="001B3981">
      <w:r w:rsidRPr="000A2FB5">
        <w:t>Os apêndices devem conter apenas textos ou documento elaborados pelos autores, para eventualmente complementar e detalhar componentes do trabalho.</w:t>
      </w:r>
    </w:p>
    <w:p w14:paraId="74AD9BF6" w14:textId="647DB4D9" w:rsidR="00C04AA4" w:rsidRDefault="00D41388" w:rsidP="00B60862">
      <w:pPr>
        <w:pStyle w:val="Apndice-Ttulo1"/>
      </w:pPr>
      <w:r>
        <w:t>Outro exemplo de apêndice</w:t>
      </w:r>
    </w:p>
    <w:p w14:paraId="28C3A56A" w14:textId="201A48C5" w:rsidR="00C04AA4" w:rsidRPr="002E5AB8" w:rsidRDefault="00C04AA4" w:rsidP="00C04AA4">
      <w:r w:rsidRPr="000A2FB5">
        <w:t>Os apêndices devem conter apenas textos ou documento elaborados pelos autores, para e</w:t>
      </w:r>
      <w:r w:rsidRPr="002E5AB8">
        <w:t>ventualmente complementar e detalhar componentes do trabalho.</w:t>
      </w:r>
    </w:p>
    <w:p w14:paraId="1AF7169B" w14:textId="0B8D7FAD" w:rsidR="0029569E" w:rsidRPr="002E5AB8" w:rsidRDefault="002E5AB8" w:rsidP="002E5AB8">
      <w:pPr>
        <w:pStyle w:val="Apndice-Ttulo2"/>
      </w:pPr>
      <w:r w:rsidRPr="002E5AB8">
        <w:t>Exemplo de subseção num apêndice</w:t>
      </w:r>
    </w:p>
    <w:p w14:paraId="5369D543" w14:textId="45D68330" w:rsidR="00B60862" w:rsidRPr="002E5AB8" w:rsidRDefault="002E5AB8" w:rsidP="0029569E">
      <w:r w:rsidRPr="002E5AB8">
        <w:t>Algum texto aqui.</w:t>
      </w:r>
    </w:p>
    <w:p w14:paraId="5173A978" w14:textId="74BEDF95" w:rsidR="002E5AB8" w:rsidRPr="002E5AB8" w:rsidRDefault="002E5AB8" w:rsidP="002E5AB8">
      <w:pPr>
        <w:pStyle w:val="Apndice-Ttulo2"/>
      </w:pPr>
      <w:r w:rsidRPr="002E5AB8">
        <w:t>Outro exemplo de subseção num apêndice</w:t>
      </w:r>
    </w:p>
    <w:p w14:paraId="599445F2" w14:textId="133352F0" w:rsidR="002E5AB8" w:rsidRPr="002E5AB8" w:rsidRDefault="002E5AB8" w:rsidP="002E5AB8">
      <w:r w:rsidRPr="002E5AB8">
        <w:t>Mais algum texto aqui</w:t>
      </w:r>
    </w:p>
    <w:p w14:paraId="00EC7FD6" w14:textId="78B20EAF" w:rsidR="00A347E9" w:rsidRDefault="006F1E1F" w:rsidP="004460C5">
      <w:pPr>
        <w:pStyle w:val="Anexo-Ttulo1"/>
      </w:pPr>
      <w:r w:rsidRPr="002E5AB8">
        <w:t>Fotografia de</w:t>
      </w:r>
      <w:r>
        <w:t xml:space="preserve"> formulário de usabilidade</w:t>
      </w:r>
    </w:p>
    <w:p w14:paraId="0BF0D783" w14:textId="0813D536" w:rsidR="00A347E9" w:rsidRDefault="006F1E1F">
      <w:r>
        <w:t xml:space="preserve">Os anexos são textos ou documentos não elaborados pelos autores do trabalho, podendo ser outros artigos, </w:t>
      </w:r>
      <w:proofErr w:type="spellStart"/>
      <w:r>
        <w:t>TCCs</w:t>
      </w:r>
      <w:proofErr w:type="spellEnd"/>
      <w:r>
        <w:t xml:space="preserve">, monografias, teses, </w:t>
      </w:r>
      <w:r w:rsidRPr="00680564">
        <w:rPr>
          <w:rStyle w:val="Estrangeiro"/>
        </w:rPr>
        <w:t>prints</w:t>
      </w:r>
      <w:r>
        <w:t xml:space="preserve"> de páginas, fotografias de documentos, etc.</w:t>
      </w:r>
    </w:p>
    <w:p w14:paraId="6C3371BE" w14:textId="4F9EC514" w:rsidR="00B60862" w:rsidRDefault="002E5AB8" w:rsidP="00D339CB">
      <w:pPr>
        <w:pStyle w:val="Anexo-Ttulo2"/>
        <w:numPr>
          <w:ilvl w:val="1"/>
          <w:numId w:val="17"/>
        </w:numPr>
      </w:pPr>
      <w:r>
        <w:t>Exemplo de subseção num anexo</w:t>
      </w:r>
    </w:p>
    <w:p w14:paraId="7BE71C3E" w14:textId="27FB25E0" w:rsidR="00B60862" w:rsidRDefault="002E5AB8" w:rsidP="002E5AB8">
      <w:r>
        <w:rPr>
          <w:rFonts w:eastAsiaTheme="majorEastAsia"/>
        </w:rPr>
        <w:t>Texto na subseção do anexo.</w:t>
      </w:r>
      <w:bookmarkEnd w:id="20"/>
    </w:p>
    <w:bookmarkEnd w:id="21"/>
    <w:p w14:paraId="31887ADC" w14:textId="77777777" w:rsidR="00A347E9" w:rsidRDefault="00D63431" w:rsidP="005F4CDE">
      <w:pPr>
        <w:pStyle w:val="Ttulops-textual"/>
      </w:pPr>
      <w:r>
        <w:t>Agradecimentos</w:t>
      </w:r>
    </w:p>
    <w:p w14:paraId="5BDE06BA" w14:textId="451C9AEA" w:rsidR="00A347E9" w:rsidRDefault="001B3981">
      <w:r>
        <w:t>Os agradecimentos são o local onde você poderá agradecer a pessoas, instituições, ou a Deus pelo trabalho realizado.</w:t>
      </w:r>
      <w:r w:rsidR="00C04AA4">
        <w:t xml:space="preserve"> </w:t>
      </w:r>
      <w:bookmarkStart w:id="22" w:name="_Hlk69589075"/>
      <w:r w:rsidR="00C04AA4">
        <w:t>O texto deve ser sucinto e deve ser pré-aprovado pelo(a) seu/sua orientador(a).</w:t>
      </w:r>
      <w:bookmarkEnd w:id="22"/>
    </w:p>
    <w:sectPr w:rsidR="00A347E9" w:rsidSect="0060014F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7" w:h="16840"/>
      <w:pgMar w:top="1418" w:right="1418" w:bottom="1418" w:left="1418" w:header="964" w:footer="9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81FD5" w14:textId="77777777" w:rsidR="006019BB" w:rsidRDefault="006019BB">
      <w:r>
        <w:separator/>
      </w:r>
    </w:p>
    <w:p w14:paraId="0F0A0CA4" w14:textId="77777777" w:rsidR="006019BB" w:rsidRDefault="006019BB"/>
    <w:p w14:paraId="0F93B663" w14:textId="77777777" w:rsidR="006019BB" w:rsidRDefault="006019BB"/>
    <w:p w14:paraId="30C8C065" w14:textId="77777777" w:rsidR="006019BB" w:rsidRDefault="006019BB"/>
  </w:endnote>
  <w:endnote w:type="continuationSeparator" w:id="0">
    <w:p w14:paraId="5AE52F30" w14:textId="77777777" w:rsidR="006019BB" w:rsidRDefault="006019BB">
      <w:r>
        <w:continuationSeparator/>
      </w:r>
    </w:p>
    <w:p w14:paraId="25501C55" w14:textId="77777777" w:rsidR="006019BB" w:rsidRDefault="006019BB"/>
    <w:p w14:paraId="0D5B9ED5" w14:textId="77777777" w:rsidR="006019BB" w:rsidRDefault="006019BB"/>
    <w:p w14:paraId="0EE8FC77" w14:textId="77777777" w:rsidR="006019BB" w:rsidRDefault="006019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6FAF" w14:textId="77777777" w:rsidR="002D17C5" w:rsidRPr="00D12A54" w:rsidRDefault="002D17C5">
    <w:pPr>
      <w:rPr>
        <w:lang w:val="en-US"/>
      </w:rPr>
    </w:pPr>
    <w:r w:rsidRPr="00D12A54">
      <w:rPr>
        <w:lang w:val="en-US"/>
      </w:rPr>
      <w:t>Proceedings of the XII SIBGRAPI (October 1999)</w:t>
    </w:r>
  </w:p>
  <w:p w14:paraId="4B1BD76D" w14:textId="77777777" w:rsidR="002D17C5" w:rsidRDefault="002D17C5"/>
  <w:p w14:paraId="38849A01" w14:textId="77777777" w:rsidR="002D17C5" w:rsidRDefault="002D17C5"/>
  <w:p w14:paraId="7F6E483A" w14:textId="77777777" w:rsidR="002D17C5" w:rsidRDefault="002D17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8AF56" w14:textId="2C66E8AA" w:rsidR="002D17C5" w:rsidRDefault="002D17C5" w:rsidP="000F4152">
    <w:pPr>
      <w:pStyle w:val="Rodap"/>
    </w:pPr>
    <w:r>
      <w:fldChar w:fldCharType="begin"/>
    </w:r>
    <w:r>
      <w:instrText>PAGE</w:instrText>
    </w:r>
    <w:r>
      <w:fldChar w:fldCharType="separate"/>
    </w:r>
    <w:r w:rsidR="00C02F27"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316994"/>
      <w:docPartObj>
        <w:docPartGallery w:val="Page Numbers (Bottom of Page)"/>
        <w:docPartUnique/>
      </w:docPartObj>
    </w:sdtPr>
    <w:sdtEndPr/>
    <w:sdtContent>
      <w:p w14:paraId="22167356" w14:textId="13616AAD" w:rsidR="002D17C5" w:rsidRDefault="002D17C5" w:rsidP="0060014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7EE8C" w14:textId="77777777" w:rsidR="002D17C5" w:rsidRDefault="002D17C5"/>
  <w:p w14:paraId="604AFA9E" w14:textId="77777777" w:rsidR="002D17C5" w:rsidRDefault="002D17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7569C" w14:textId="77777777" w:rsidR="006019BB" w:rsidRDefault="006019BB" w:rsidP="000F4152">
      <w:pPr>
        <w:pStyle w:val="Divisriaderodap"/>
      </w:pPr>
      <w:r>
        <w:separator/>
      </w:r>
    </w:p>
  </w:footnote>
  <w:footnote w:type="continuationSeparator" w:id="0">
    <w:p w14:paraId="2A085E34" w14:textId="77777777" w:rsidR="006019BB" w:rsidRDefault="006019BB" w:rsidP="000F4152">
      <w:pPr>
        <w:pStyle w:val="Divisriaderodap"/>
      </w:pPr>
      <w:r>
        <w:continuationSeparator/>
      </w:r>
    </w:p>
  </w:footnote>
  <w:footnote w:type="continuationNotice" w:id="1">
    <w:p w14:paraId="4D0492A3" w14:textId="77777777" w:rsidR="006019BB" w:rsidRDefault="006019BB" w:rsidP="000F4152">
      <w:pPr>
        <w:pStyle w:val="Divisri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024F8" w14:textId="77777777" w:rsidR="002D17C5" w:rsidRDefault="002D17C5">
    <w:r>
      <w:fldChar w:fldCharType="begin"/>
    </w:r>
    <w:r>
      <w:instrText>PAGE</w:instrText>
    </w:r>
    <w:r>
      <w:fldChar w:fldCharType="end"/>
    </w:r>
  </w:p>
  <w:p w14:paraId="50A71B9B" w14:textId="77777777" w:rsidR="002D17C5" w:rsidRDefault="002D17C5"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r>
      <w:t>L.Velho</w:t>
    </w:r>
    <w:proofErr w:type="spellEnd"/>
  </w:p>
  <w:p w14:paraId="220BBB25" w14:textId="77777777" w:rsidR="002D17C5" w:rsidRDefault="002D17C5"/>
  <w:p w14:paraId="0F8311C1" w14:textId="77777777" w:rsidR="002D17C5" w:rsidRDefault="002D17C5"/>
  <w:p w14:paraId="2C3E613B" w14:textId="77777777" w:rsidR="002D17C5" w:rsidRDefault="002D17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0022B" w14:textId="77777777" w:rsidR="002D17C5" w:rsidRDefault="002D17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43F66C9A" w14:textId="77777777" w:rsidR="002D17C5" w:rsidRDefault="002D17C5"/>
  <w:p w14:paraId="11D67677" w14:textId="77777777" w:rsidR="002D17C5" w:rsidRDefault="002D17C5"/>
  <w:p w14:paraId="472B61CF" w14:textId="77777777" w:rsidR="002D17C5" w:rsidRDefault="002D17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CE4642E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80737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D84EF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662DF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7C7F8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82AE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F6776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B0C11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8EB3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AB8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-936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-216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ind w:left="504" w:hanging="360"/>
      </w:pPr>
      <w:rPr>
        <w:rFonts w:ascii="Calibri" w:hAnsi="Calibri" w:cs="Calibri"/>
      </w:rPr>
    </w:lvl>
    <w:lvl w:ilvl="3">
      <w:start w:val="1"/>
      <w:numFmt w:val="bullet"/>
      <w:lvlText w:val=""/>
      <w:lvlJc w:val="left"/>
      <w:pPr>
        <w:ind w:left="122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1944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ind w:left="2664" w:hanging="360"/>
      </w:pPr>
      <w:rPr>
        <w:rFonts w:ascii="Calibri" w:hAnsi="Calibri" w:cs="Calibri"/>
      </w:rPr>
    </w:lvl>
    <w:lvl w:ilvl="6">
      <w:start w:val="1"/>
      <w:numFmt w:val="bullet"/>
      <w:lvlText w:val=""/>
      <w:lvlJc w:val="left"/>
      <w:pPr>
        <w:ind w:left="338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4104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ind w:left="4824" w:hanging="360"/>
      </w:pPr>
      <w:rPr>
        <w:rFonts w:ascii="Calibri" w:hAnsi="Calibri" w:cs="Calibri"/>
      </w:r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alibri" w:hAnsi="Calibri" w:cs="Calibr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alibri" w:hAnsi="Calibri" w:cs="Calibri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alibri" w:hAnsi="Calibri" w:cs="Calibri"/>
      </w:rPr>
    </w:lvl>
  </w:abstractNum>
  <w:abstractNum w:abstractNumId="12" w15:restartNumberingAfterBreak="0">
    <w:nsid w:val="02216AA5"/>
    <w:multiLevelType w:val="hybridMultilevel"/>
    <w:tmpl w:val="56F428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1C03EA"/>
    <w:multiLevelType w:val="multilevel"/>
    <w:tmpl w:val="E19829FA"/>
    <w:styleLink w:val="111111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B401F3D"/>
    <w:multiLevelType w:val="hybridMultilevel"/>
    <w:tmpl w:val="69B6F1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8655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B62652"/>
    <w:multiLevelType w:val="multilevel"/>
    <w:tmpl w:val="041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928" w:hanging="360"/>
      </w:pPr>
    </w:lvl>
    <w:lvl w:ilvl="3">
      <w:start w:val="1"/>
      <w:numFmt w:val="decimal"/>
      <w:lvlText w:val="(%4)"/>
      <w:lvlJc w:val="left"/>
      <w:pPr>
        <w:ind w:left="1212" w:hanging="360"/>
      </w:pPr>
    </w:lvl>
    <w:lvl w:ilvl="4">
      <w:start w:val="1"/>
      <w:numFmt w:val="lowerLetter"/>
      <w:lvlText w:val="(%5)"/>
      <w:lvlJc w:val="left"/>
      <w:pPr>
        <w:ind w:left="1496" w:hanging="360"/>
      </w:pPr>
    </w:lvl>
    <w:lvl w:ilvl="5">
      <w:start w:val="1"/>
      <w:numFmt w:val="lowerRoman"/>
      <w:lvlText w:val="(%6)"/>
      <w:lvlJc w:val="left"/>
      <w:pPr>
        <w:ind w:left="1780" w:hanging="360"/>
      </w:pPr>
    </w:lvl>
    <w:lvl w:ilvl="6">
      <w:start w:val="1"/>
      <w:numFmt w:val="decimal"/>
      <w:lvlText w:val="%7."/>
      <w:lvlJc w:val="left"/>
      <w:pPr>
        <w:ind w:left="2064" w:hanging="360"/>
      </w:pPr>
    </w:lvl>
    <w:lvl w:ilvl="7">
      <w:start w:val="1"/>
      <w:numFmt w:val="lowerLetter"/>
      <w:lvlText w:val="%8."/>
      <w:lvlJc w:val="left"/>
      <w:pPr>
        <w:ind w:left="2348" w:hanging="360"/>
      </w:pPr>
    </w:lvl>
    <w:lvl w:ilvl="8">
      <w:start w:val="1"/>
      <w:numFmt w:val="lowerRoman"/>
      <w:lvlText w:val="%9."/>
      <w:lvlJc w:val="left"/>
      <w:pPr>
        <w:ind w:left="2632" w:hanging="360"/>
      </w:pPr>
    </w:lvl>
  </w:abstractNum>
  <w:abstractNum w:abstractNumId="17" w15:restartNumberingAfterBreak="0">
    <w:nsid w:val="45A22409"/>
    <w:multiLevelType w:val="multilevel"/>
    <w:tmpl w:val="3348DD8A"/>
    <w:name w:val="Anexo"/>
    <w:styleLink w:val="AnexoAA1A11"/>
    <w:lvl w:ilvl="0">
      <w:start w:val="1"/>
      <w:numFmt w:val="upperLetter"/>
      <w:pStyle w:val="Anexo-Ttulo1"/>
      <w:suff w:val="space"/>
      <w:lvlText w:val="Anexo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exo-Ttulo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nexo-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nexo-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nexo-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nexo-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nexo-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nexo-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nexo-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9B2BAB"/>
    <w:multiLevelType w:val="hybridMultilevel"/>
    <w:tmpl w:val="F022E70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6B2CDA"/>
    <w:multiLevelType w:val="multilevel"/>
    <w:tmpl w:val="E19829FA"/>
    <w:numStyleLink w:val="111111"/>
  </w:abstractNum>
  <w:abstractNum w:abstractNumId="20" w15:restartNumberingAfterBreak="0">
    <w:nsid w:val="5BE12056"/>
    <w:multiLevelType w:val="hybridMultilevel"/>
    <w:tmpl w:val="6226C2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C81B31"/>
    <w:multiLevelType w:val="hybridMultilevel"/>
    <w:tmpl w:val="BB4E3570"/>
    <w:lvl w:ilvl="0" w:tplc="7AE646E8">
      <w:start w:val="1"/>
      <w:numFmt w:val="bullet"/>
      <w:pStyle w:val="PargrafodaLista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 w15:restartNumberingAfterBreak="0">
    <w:nsid w:val="6A092339"/>
    <w:multiLevelType w:val="hybridMultilevel"/>
    <w:tmpl w:val="DFE042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A296B"/>
    <w:multiLevelType w:val="multilevel"/>
    <w:tmpl w:val="071888EE"/>
    <w:name w:val="Apêndice"/>
    <w:styleLink w:val="ApndiceA1A11"/>
    <w:lvl w:ilvl="0">
      <w:start w:val="1"/>
      <w:numFmt w:val="upperLetter"/>
      <w:pStyle w:val="Apndice-Ttulo1"/>
      <w:suff w:val="space"/>
      <w:lvlText w:val="Apêndice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ndice-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Apndice-Ttulo3"/>
      <w:suff w:val="space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pStyle w:val="Apndice-Ttulo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ndice-Ttulo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Apndice-Ttulo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ndice-Ttulo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ndice-Ttulo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pndice-Ttulo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6"/>
  </w:num>
  <w:num w:numId="13">
    <w:abstractNumId w:val="13"/>
    <w:lvlOverride w:ilvl="2">
      <w:lvl w:ilvl="2">
        <w:start w:val="1"/>
        <w:numFmt w:val="decimal"/>
        <w:pStyle w:val="Ttulo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9"/>
  </w:num>
  <w:num w:numId="15">
    <w:abstractNumId w:val="23"/>
    <w:lvlOverride w:ilvl="3">
      <w:lvl w:ilvl="3">
        <w:start w:val="1"/>
        <w:numFmt w:val="decimal"/>
        <w:pStyle w:val="Apndice-Ttulo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Apndice-Ttulo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Apndice-Ttulo6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3"/>
  </w:num>
  <w:num w:numId="20">
    <w:abstractNumId w:val="23"/>
  </w:num>
  <w:num w:numId="21">
    <w:abstractNumId w:val="10"/>
  </w:num>
  <w:num w:numId="22">
    <w:abstractNumId w:val="11"/>
  </w:num>
  <w:num w:numId="23">
    <w:abstractNumId w:val="14"/>
  </w:num>
  <w:num w:numId="24">
    <w:abstractNumId w:val="18"/>
  </w:num>
  <w:num w:numId="25">
    <w:abstractNumId w:val="22"/>
  </w:num>
  <w:num w:numId="26">
    <w:abstractNumId w:val="12"/>
  </w:num>
  <w:num w:numId="27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styleLockTheme/>
  <w:styleLockQFSet/>
  <w:defaultTabStop w:val="28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F4"/>
    <w:rsid w:val="00003BE4"/>
    <w:rsid w:val="0000416C"/>
    <w:rsid w:val="000065FF"/>
    <w:rsid w:val="00031B98"/>
    <w:rsid w:val="00040070"/>
    <w:rsid w:val="00044AD5"/>
    <w:rsid w:val="00060C53"/>
    <w:rsid w:val="000619DF"/>
    <w:rsid w:val="000659C0"/>
    <w:rsid w:val="000748C0"/>
    <w:rsid w:val="000777BE"/>
    <w:rsid w:val="000A1EB0"/>
    <w:rsid w:val="000E7602"/>
    <w:rsid w:val="000F4152"/>
    <w:rsid w:val="00101AFD"/>
    <w:rsid w:val="00105F41"/>
    <w:rsid w:val="00110EA1"/>
    <w:rsid w:val="00185F82"/>
    <w:rsid w:val="001A059B"/>
    <w:rsid w:val="001A5FC1"/>
    <w:rsid w:val="001B3981"/>
    <w:rsid w:val="001B7155"/>
    <w:rsid w:val="001C533F"/>
    <w:rsid w:val="001E7B2D"/>
    <w:rsid w:val="001F0E31"/>
    <w:rsid w:val="00214458"/>
    <w:rsid w:val="00246105"/>
    <w:rsid w:val="00261E3A"/>
    <w:rsid w:val="0027140C"/>
    <w:rsid w:val="00273269"/>
    <w:rsid w:val="0029569E"/>
    <w:rsid w:val="002D17C5"/>
    <w:rsid w:val="002E5AB8"/>
    <w:rsid w:val="00302E86"/>
    <w:rsid w:val="00305E47"/>
    <w:rsid w:val="00321195"/>
    <w:rsid w:val="003254FE"/>
    <w:rsid w:val="00326B2E"/>
    <w:rsid w:val="00346950"/>
    <w:rsid w:val="003567D4"/>
    <w:rsid w:val="0036705F"/>
    <w:rsid w:val="00374A82"/>
    <w:rsid w:val="00381BB8"/>
    <w:rsid w:val="00385559"/>
    <w:rsid w:val="003A0FC1"/>
    <w:rsid w:val="003A4BCF"/>
    <w:rsid w:val="003B0B27"/>
    <w:rsid w:val="003C75AC"/>
    <w:rsid w:val="003D2242"/>
    <w:rsid w:val="003D4F54"/>
    <w:rsid w:val="003E0909"/>
    <w:rsid w:val="00414041"/>
    <w:rsid w:val="00423629"/>
    <w:rsid w:val="00426C99"/>
    <w:rsid w:val="00445710"/>
    <w:rsid w:val="004460C5"/>
    <w:rsid w:val="00446BAD"/>
    <w:rsid w:val="00464065"/>
    <w:rsid w:val="00466DDE"/>
    <w:rsid w:val="0047708C"/>
    <w:rsid w:val="00485E28"/>
    <w:rsid w:val="00492ECC"/>
    <w:rsid w:val="004A2DC4"/>
    <w:rsid w:val="004B4877"/>
    <w:rsid w:val="004F4452"/>
    <w:rsid w:val="004F555E"/>
    <w:rsid w:val="00513498"/>
    <w:rsid w:val="00517590"/>
    <w:rsid w:val="00584847"/>
    <w:rsid w:val="00596048"/>
    <w:rsid w:val="00597D78"/>
    <w:rsid w:val="005A0863"/>
    <w:rsid w:val="005A356A"/>
    <w:rsid w:val="005B6C31"/>
    <w:rsid w:val="005C2FF4"/>
    <w:rsid w:val="005D352E"/>
    <w:rsid w:val="005D70CB"/>
    <w:rsid w:val="005F4CDE"/>
    <w:rsid w:val="005F5276"/>
    <w:rsid w:val="0060014F"/>
    <w:rsid w:val="006019BB"/>
    <w:rsid w:val="006377F0"/>
    <w:rsid w:val="00656CAC"/>
    <w:rsid w:val="00664930"/>
    <w:rsid w:val="006653D6"/>
    <w:rsid w:val="006742CC"/>
    <w:rsid w:val="00675587"/>
    <w:rsid w:val="00687D1F"/>
    <w:rsid w:val="006A6F29"/>
    <w:rsid w:val="006B1DFB"/>
    <w:rsid w:val="006C15E8"/>
    <w:rsid w:val="006C4194"/>
    <w:rsid w:val="006C5427"/>
    <w:rsid w:val="006D4D87"/>
    <w:rsid w:val="006D5B77"/>
    <w:rsid w:val="006F1E1F"/>
    <w:rsid w:val="006F4D15"/>
    <w:rsid w:val="00715D0E"/>
    <w:rsid w:val="00732DAA"/>
    <w:rsid w:val="007349F8"/>
    <w:rsid w:val="007410F5"/>
    <w:rsid w:val="007852A2"/>
    <w:rsid w:val="00793D02"/>
    <w:rsid w:val="00793FD5"/>
    <w:rsid w:val="007E1EB1"/>
    <w:rsid w:val="007E2EFE"/>
    <w:rsid w:val="007F0BDF"/>
    <w:rsid w:val="007F7612"/>
    <w:rsid w:val="00800208"/>
    <w:rsid w:val="008033CA"/>
    <w:rsid w:val="0081263A"/>
    <w:rsid w:val="00824640"/>
    <w:rsid w:val="0083599D"/>
    <w:rsid w:val="00840DA2"/>
    <w:rsid w:val="008421F3"/>
    <w:rsid w:val="00850501"/>
    <w:rsid w:val="00852F33"/>
    <w:rsid w:val="00855581"/>
    <w:rsid w:val="0087241F"/>
    <w:rsid w:val="008A0E2F"/>
    <w:rsid w:val="008A3B5F"/>
    <w:rsid w:val="008C657B"/>
    <w:rsid w:val="008D2F1B"/>
    <w:rsid w:val="008F7B9E"/>
    <w:rsid w:val="00900A31"/>
    <w:rsid w:val="00904FEB"/>
    <w:rsid w:val="0091466B"/>
    <w:rsid w:val="00933589"/>
    <w:rsid w:val="00934F34"/>
    <w:rsid w:val="0095193C"/>
    <w:rsid w:val="00954CF7"/>
    <w:rsid w:val="00993DE7"/>
    <w:rsid w:val="009C1DC2"/>
    <w:rsid w:val="009C3367"/>
    <w:rsid w:val="009C5EE8"/>
    <w:rsid w:val="009D5ABC"/>
    <w:rsid w:val="00A03927"/>
    <w:rsid w:val="00A321FF"/>
    <w:rsid w:val="00A347E9"/>
    <w:rsid w:val="00A80E53"/>
    <w:rsid w:val="00AC2D20"/>
    <w:rsid w:val="00AC57D2"/>
    <w:rsid w:val="00AE302E"/>
    <w:rsid w:val="00B3046E"/>
    <w:rsid w:val="00B357BF"/>
    <w:rsid w:val="00B35CC5"/>
    <w:rsid w:val="00B60862"/>
    <w:rsid w:val="00B61A7C"/>
    <w:rsid w:val="00B73ED5"/>
    <w:rsid w:val="00B7425F"/>
    <w:rsid w:val="00B92471"/>
    <w:rsid w:val="00B963F8"/>
    <w:rsid w:val="00BC723C"/>
    <w:rsid w:val="00BD562C"/>
    <w:rsid w:val="00BF2F0F"/>
    <w:rsid w:val="00C02F27"/>
    <w:rsid w:val="00C04AA4"/>
    <w:rsid w:val="00C418A1"/>
    <w:rsid w:val="00C42353"/>
    <w:rsid w:val="00C47D33"/>
    <w:rsid w:val="00C515D4"/>
    <w:rsid w:val="00C57EDD"/>
    <w:rsid w:val="00C60883"/>
    <w:rsid w:val="00C9096F"/>
    <w:rsid w:val="00C96D3D"/>
    <w:rsid w:val="00CB5447"/>
    <w:rsid w:val="00CF6DDB"/>
    <w:rsid w:val="00D06362"/>
    <w:rsid w:val="00D12A54"/>
    <w:rsid w:val="00D25B19"/>
    <w:rsid w:val="00D339CB"/>
    <w:rsid w:val="00D41388"/>
    <w:rsid w:val="00D43F7A"/>
    <w:rsid w:val="00D577F7"/>
    <w:rsid w:val="00D61EF1"/>
    <w:rsid w:val="00D63431"/>
    <w:rsid w:val="00D6521D"/>
    <w:rsid w:val="00D731BC"/>
    <w:rsid w:val="00D741B0"/>
    <w:rsid w:val="00D849AC"/>
    <w:rsid w:val="00DB2579"/>
    <w:rsid w:val="00DB5621"/>
    <w:rsid w:val="00DB5863"/>
    <w:rsid w:val="00DC008C"/>
    <w:rsid w:val="00DD27F4"/>
    <w:rsid w:val="00DD48E8"/>
    <w:rsid w:val="00DE0563"/>
    <w:rsid w:val="00DF4C3C"/>
    <w:rsid w:val="00E404F7"/>
    <w:rsid w:val="00E40E91"/>
    <w:rsid w:val="00E516C3"/>
    <w:rsid w:val="00E53A99"/>
    <w:rsid w:val="00E55778"/>
    <w:rsid w:val="00E618B8"/>
    <w:rsid w:val="00E61FF1"/>
    <w:rsid w:val="00E6439C"/>
    <w:rsid w:val="00E67250"/>
    <w:rsid w:val="00EA0477"/>
    <w:rsid w:val="00EC2B95"/>
    <w:rsid w:val="00ED4EED"/>
    <w:rsid w:val="00F13ADA"/>
    <w:rsid w:val="00F35FDE"/>
    <w:rsid w:val="00F50ACC"/>
    <w:rsid w:val="00F53596"/>
    <w:rsid w:val="00F53E8E"/>
    <w:rsid w:val="00F73F34"/>
    <w:rsid w:val="00FB6913"/>
    <w:rsid w:val="00FC795B"/>
    <w:rsid w:val="00F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2355"/>
  <w15:docId w15:val="{D50794A9-6049-40C9-A737-95BBE830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 w:qFormat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locked="0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locked="0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3CA"/>
    <w:pPr>
      <w:tabs>
        <w:tab w:val="clear" w:pos="720"/>
      </w:tabs>
    </w:pPr>
  </w:style>
  <w:style w:type="paragraph" w:styleId="Ttulo1">
    <w:name w:val="heading 1"/>
    <w:basedOn w:val="Normal"/>
    <w:next w:val="Normal"/>
    <w:uiPriority w:val="9"/>
    <w:qFormat/>
    <w:rsid w:val="00326B2E"/>
    <w:pPr>
      <w:keepNext/>
      <w:keepLines/>
      <w:numPr>
        <w:numId w:val="13"/>
      </w:numPr>
      <w:spacing w:before="360" w:after="120"/>
      <w:outlineLvl w:val="0"/>
    </w:pPr>
    <w:rPr>
      <w:b/>
      <w:sz w:val="32"/>
      <w:szCs w:val="48"/>
    </w:rPr>
  </w:style>
  <w:style w:type="paragraph" w:styleId="Ttulo2">
    <w:name w:val="heading 2"/>
    <w:basedOn w:val="Ttulo1"/>
    <w:next w:val="Normal"/>
    <w:uiPriority w:val="9"/>
    <w:qFormat/>
    <w:rsid w:val="00326B2E"/>
    <w:pPr>
      <w:numPr>
        <w:ilvl w:val="1"/>
      </w:numPr>
      <w:outlineLvl w:val="1"/>
    </w:pPr>
    <w:rPr>
      <w:sz w:val="28"/>
    </w:rPr>
  </w:style>
  <w:style w:type="paragraph" w:styleId="Ttulo3">
    <w:name w:val="heading 3"/>
    <w:basedOn w:val="Ttulo2"/>
    <w:next w:val="Normal"/>
    <w:uiPriority w:val="9"/>
    <w:qFormat/>
    <w:rsid w:val="00326B2E"/>
    <w:pPr>
      <w:numPr>
        <w:ilvl w:val="2"/>
      </w:numPr>
      <w:outlineLvl w:val="2"/>
    </w:pPr>
    <w:rPr>
      <w:szCs w:val="28"/>
    </w:rPr>
  </w:style>
  <w:style w:type="paragraph" w:styleId="Ttulo4">
    <w:name w:val="heading 4"/>
    <w:basedOn w:val="Ttulo3"/>
    <w:next w:val="Normal"/>
    <w:uiPriority w:val="88"/>
    <w:unhideWhenUsed/>
    <w:rsid w:val="00326B2E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uiPriority w:val="88"/>
    <w:unhideWhenUsed/>
    <w:rsid w:val="00326B2E"/>
    <w:pPr>
      <w:numPr>
        <w:ilvl w:val="4"/>
      </w:numPr>
      <w:outlineLvl w:val="4"/>
    </w:pPr>
    <w:rPr>
      <w:szCs w:val="22"/>
    </w:rPr>
  </w:style>
  <w:style w:type="paragraph" w:styleId="Ttulo6">
    <w:name w:val="heading 6"/>
    <w:basedOn w:val="Ttulo5"/>
    <w:next w:val="Normal"/>
    <w:uiPriority w:val="88"/>
    <w:unhideWhenUsed/>
    <w:rsid w:val="002E5AB8"/>
    <w:pPr>
      <w:numPr>
        <w:ilvl w:val="5"/>
      </w:numPr>
      <w:outlineLvl w:val="5"/>
    </w:pPr>
    <w:rPr>
      <w:szCs w:val="20"/>
    </w:rPr>
  </w:style>
  <w:style w:type="paragraph" w:styleId="Ttulo7">
    <w:name w:val="heading 7"/>
    <w:basedOn w:val="Ttulo6"/>
    <w:next w:val="Normal"/>
    <w:uiPriority w:val="88"/>
    <w:unhideWhenUsed/>
    <w:rsid w:val="002E5AB8"/>
    <w:pPr>
      <w:numPr>
        <w:ilvl w:val="6"/>
      </w:numPr>
      <w:outlineLvl w:val="6"/>
    </w:pPr>
    <w:rPr>
      <w:rFonts w:eastAsiaTheme="majorEastAsia" w:cstheme="majorBidi"/>
      <w:iCs/>
    </w:rPr>
  </w:style>
  <w:style w:type="paragraph" w:styleId="Ttulo8">
    <w:name w:val="heading 8"/>
    <w:basedOn w:val="Ttulo7"/>
    <w:next w:val="Normal"/>
    <w:uiPriority w:val="88"/>
    <w:unhideWhenUsed/>
    <w:rsid w:val="00326B2E"/>
    <w:pPr>
      <w:numPr>
        <w:ilvl w:val="7"/>
      </w:numPr>
      <w:outlineLvl w:val="7"/>
    </w:pPr>
    <w:rPr>
      <w:szCs w:val="21"/>
    </w:rPr>
  </w:style>
  <w:style w:type="paragraph" w:styleId="Ttulo9">
    <w:name w:val="heading 9"/>
    <w:basedOn w:val="Ttulo8"/>
    <w:next w:val="Normal"/>
    <w:uiPriority w:val="88"/>
    <w:unhideWhenUsed/>
    <w:rsid w:val="00326B2E"/>
    <w:pPr>
      <w:numPr>
        <w:ilvl w:val="8"/>
      </w:numPr>
      <w:outlineLvl w:val="8"/>
    </w:pPr>
    <w:rPr>
      <w:i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5A356A"/>
    <w:pPr>
      <w:keepNext/>
      <w:keepLines/>
      <w:spacing w:after="120"/>
      <w:ind w:firstLine="0"/>
      <w:jc w:val="center"/>
    </w:pPr>
    <w:rPr>
      <w:b/>
      <w:sz w:val="32"/>
      <w:szCs w:val="72"/>
    </w:rPr>
  </w:style>
  <w:style w:type="table" w:customStyle="1" w:styleId="a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uiPriority w:val="99"/>
    <w:rsid w:val="006C5427"/>
    <w:pPr>
      <w:ind w:firstLine="0"/>
    </w:pPr>
  </w:style>
  <w:style w:type="paragraph" w:styleId="Cabealho">
    <w:name w:val="header"/>
    <w:basedOn w:val="Normal"/>
    <w:uiPriority w:val="99"/>
    <w:rsid w:val="006C5427"/>
    <w:pPr>
      <w:ind w:firstLine="0"/>
    </w:pPr>
  </w:style>
  <w:style w:type="character" w:styleId="Refdecomentrio">
    <w:name w:val="annotation reference"/>
    <w:basedOn w:val="Fontepargpadro"/>
    <w:uiPriority w:val="99"/>
    <w:semiHidden/>
    <w:locked/>
    <w:rsid w:val="00F00678"/>
    <w:rPr>
      <w:sz w:val="16"/>
      <w:szCs w:val="16"/>
    </w:rPr>
  </w:style>
  <w:style w:type="paragraph" w:customStyle="1" w:styleId="Listagem">
    <w:name w:val="Listagem"/>
    <w:basedOn w:val="Normal"/>
    <w:qFormat/>
    <w:rsid w:val="00687D1F"/>
    <w:pPr>
      <w:ind w:firstLine="0"/>
    </w:pPr>
    <w:rPr>
      <w:rFonts w:ascii="Courier New" w:hAnsi="Courier New"/>
      <w:noProof/>
      <w:sz w:val="20"/>
      <w:lang w:val="en-US"/>
    </w:rPr>
  </w:style>
  <w:style w:type="paragraph" w:styleId="Textodenotaderodap">
    <w:name w:val="footnote text"/>
    <w:basedOn w:val="Normal"/>
    <w:uiPriority w:val="49"/>
    <w:qFormat/>
    <w:rsid w:val="00647DB9"/>
    <w:pPr>
      <w:ind w:firstLine="0"/>
    </w:pPr>
    <w:rPr>
      <w:sz w:val="20"/>
      <w:szCs w:val="20"/>
    </w:rPr>
  </w:style>
  <w:style w:type="character" w:styleId="Refdenotaderodap">
    <w:name w:val="footnote reference"/>
    <w:basedOn w:val="Fontepargpadro"/>
    <w:uiPriority w:val="99"/>
    <w:rsid w:val="00800208"/>
    <w:rPr>
      <w:vertAlign w:val="superscript"/>
    </w:rPr>
  </w:style>
  <w:style w:type="character" w:styleId="Hyperlink">
    <w:name w:val="Hyperlink"/>
    <w:basedOn w:val="Fontepargpadro"/>
    <w:uiPriority w:val="99"/>
    <w:semiHidden/>
    <w:rsid w:val="000A1EB0"/>
    <w:rPr>
      <w:noProof/>
      <w:color w:val="0000FF" w:themeColor="hyperlink"/>
      <w:u w:val="none"/>
      <w:lang w:val="en-US"/>
    </w:rPr>
  </w:style>
  <w:style w:type="paragraph" w:styleId="PargrafodaLista">
    <w:name w:val="List Paragraph"/>
    <w:uiPriority w:val="99"/>
    <w:qFormat/>
    <w:rsid w:val="00D741B0"/>
    <w:pPr>
      <w:numPr>
        <w:numId w:val="11"/>
      </w:numPr>
      <w:tabs>
        <w:tab w:val="clear" w:pos="720"/>
      </w:tabs>
      <w:spacing w:before="240" w:after="240"/>
      <w:ind w:left="851" w:hanging="284"/>
      <w:contextualSpacing/>
    </w:pPr>
  </w:style>
  <w:style w:type="paragraph" w:customStyle="1" w:styleId="Divisriaderodap">
    <w:name w:val="Divisória de rodapé"/>
    <w:basedOn w:val="Normal"/>
    <w:uiPriority w:val="99"/>
    <w:rsid w:val="000F4152"/>
    <w:pPr>
      <w:ind w:firstLine="0"/>
    </w:pPr>
  </w:style>
  <w:style w:type="paragraph" w:customStyle="1" w:styleId="RefBib">
    <w:name w:val="RefBib"/>
    <w:basedOn w:val="Normal"/>
    <w:qFormat/>
    <w:rsid w:val="000065FF"/>
    <w:pPr>
      <w:spacing w:before="240" w:after="240"/>
      <w:ind w:firstLine="0"/>
      <w:jc w:val="left"/>
    </w:pPr>
    <w:rPr>
      <w:noProof/>
      <w:color w:val="000000"/>
    </w:rPr>
  </w:style>
  <w:style w:type="paragraph" w:styleId="Legenda">
    <w:name w:val="caption"/>
    <w:basedOn w:val="Normal"/>
    <w:next w:val="Normal"/>
    <w:uiPriority w:val="35"/>
    <w:semiHidden/>
    <w:qFormat/>
    <w:rsid w:val="003B0B27"/>
    <w:pPr>
      <w:keepNext/>
      <w:keepLines/>
      <w:spacing w:before="360"/>
      <w:ind w:firstLine="0"/>
      <w:contextualSpacing/>
      <w:jc w:val="center"/>
    </w:pPr>
    <w:rPr>
      <w:b/>
      <w:sz w:val="20"/>
      <w:szCs w:val="18"/>
    </w:rPr>
  </w:style>
  <w:style w:type="character" w:customStyle="1" w:styleId="RefBibTit">
    <w:name w:val="RefBibTit"/>
    <w:basedOn w:val="Fontepargpadro"/>
    <w:uiPriority w:val="1"/>
    <w:qFormat/>
    <w:rsid w:val="000065FF"/>
    <w:rPr>
      <w:b/>
      <w:noProof/>
      <w:lang w:val="pt-BR"/>
    </w:rPr>
  </w:style>
  <w:style w:type="table" w:customStyle="1" w:styleId="a0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uiPriority w:val="99"/>
    <w:semiHidden/>
    <w:locked/>
    <w:rsid w:val="0091466B"/>
  </w:style>
  <w:style w:type="paragraph" w:customStyle="1" w:styleId="Bloco">
    <w:name w:val="Bloco"/>
    <w:basedOn w:val="Normal"/>
    <w:qFormat/>
    <w:rsid w:val="005C2FF4"/>
    <w:pPr>
      <w:spacing w:before="240" w:after="240"/>
      <w:ind w:left="2268" w:firstLine="0"/>
      <w:contextualSpacing/>
    </w:pPr>
    <w:rPr>
      <w:sz w:val="20"/>
    </w:rPr>
  </w:style>
  <w:style w:type="paragraph" w:customStyle="1" w:styleId="Legendainferior">
    <w:name w:val="Legenda inferior"/>
    <w:basedOn w:val="Normal"/>
    <w:uiPriority w:val="35"/>
    <w:semiHidden/>
    <w:qFormat/>
    <w:rsid w:val="00AC2D20"/>
    <w:pPr>
      <w:keepLines/>
      <w:spacing w:after="360"/>
      <w:ind w:firstLine="0"/>
      <w:contextualSpacing/>
      <w:jc w:val="center"/>
    </w:pPr>
    <w:rPr>
      <w:b/>
      <w:iCs/>
      <w:sz w:val="20"/>
      <w:szCs w:val="18"/>
    </w:rPr>
  </w:style>
  <w:style w:type="paragraph" w:customStyle="1" w:styleId="E-mailsrodap">
    <w:name w:val="E-mails rodapé"/>
    <w:basedOn w:val="Normal"/>
    <w:qFormat/>
    <w:rsid w:val="005C2FF4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paragraph" w:customStyle="1" w:styleId="Autores">
    <w:name w:val="Autores"/>
    <w:basedOn w:val="Normal"/>
    <w:qFormat/>
    <w:rsid w:val="005C2FF4"/>
    <w:pPr>
      <w:spacing w:before="240" w:after="240"/>
      <w:ind w:firstLine="0"/>
      <w:jc w:val="center"/>
    </w:pPr>
  </w:style>
  <w:style w:type="paragraph" w:styleId="Data">
    <w:name w:val="Date"/>
    <w:basedOn w:val="Normal"/>
    <w:next w:val="Normal"/>
    <w:uiPriority w:val="99"/>
    <w:semiHidden/>
    <w:locked/>
    <w:rsid w:val="00584847"/>
  </w:style>
  <w:style w:type="paragraph" w:styleId="Primeirorecuodecorpodetexto">
    <w:name w:val="Body Text First Indent"/>
    <w:basedOn w:val="Corpodetexto"/>
    <w:uiPriority w:val="99"/>
    <w:semiHidden/>
    <w:locked/>
    <w:rsid w:val="00793FD5"/>
    <w:pPr>
      <w:ind w:firstLine="284"/>
    </w:pPr>
  </w:style>
  <w:style w:type="paragraph" w:customStyle="1" w:styleId="Faculdadeedata">
    <w:name w:val="Faculdade e data"/>
    <w:basedOn w:val="Normal"/>
    <w:qFormat/>
    <w:rsid w:val="00AC2D20"/>
    <w:pPr>
      <w:ind w:firstLine="0"/>
      <w:jc w:val="center"/>
    </w:pPr>
  </w:style>
  <w:style w:type="paragraph" w:styleId="Recuodecorpodetexto2">
    <w:name w:val="Body Text Indent 2"/>
    <w:basedOn w:val="Normal"/>
    <w:uiPriority w:val="99"/>
    <w:semiHidden/>
    <w:locked/>
    <w:rsid w:val="00584847"/>
    <w:pPr>
      <w:spacing w:after="120" w:line="480" w:lineRule="auto"/>
      <w:ind w:left="283"/>
    </w:pPr>
  </w:style>
  <w:style w:type="character" w:customStyle="1" w:styleId="Estrangeiro">
    <w:name w:val="Estrangeiro"/>
    <w:basedOn w:val="Fontepargpadro"/>
    <w:uiPriority w:val="1"/>
    <w:qFormat/>
    <w:rsid w:val="003567D4"/>
    <w:rPr>
      <w:i/>
      <w:noProof/>
      <w:lang w:val="en-US"/>
    </w:rPr>
  </w:style>
  <w:style w:type="paragraph" w:styleId="Recuodecorpodetexto">
    <w:name w:val="Body Text Indent"/>
    <w:basedOn w:val="Normal"/>
    <w:uiPriority w:val="99"/>
    <w:semiHidden/>
    <w:locked/>
    <w:rsid w:val="00793FD5"/>
    <w:pPr>
      <w:spacing w:after="120"/>
      <w:ind w:left="283"/>
    </w:pPr>
  </w:style>
  <w:style w:type="paragraph" w:styleId="Recuodecorpodetexto3">
    <w:name w:val="Body Text Indent 3"/>
    <w:basedOn w:val="Normal"/>
    <w:uiPriority w:val="99"/>
    <w:semiHidden/>
    <w:locked/>
    <w:rsid w:val="00584847"/>
    <w:pPr>
      <w:spacing w:after="120"/>
      <w:ind w:left="283"/>
    </w:pPr>
    <w:rPr>
      <w:sz w:val="16"/>
      <w:szCs w:val="16"/>
    </w:rPr>
  </w:style>
  <w:style w:type="paragraph" w:styleId="Primeirorecuodecorpodetexto2">
    <w:name w:val="Body Text First Indent 2"/>
    <w:basedOn w:val="Recuodecorpodetexto"/>
    <w:uiPriority w:val="99"/>
    <w:semiHidden/>
    <w:locked/>
    <w:rsid w:val="00793FD5"/>
    <w:pPr>
      <w:spacing w:after="0"/>
      <w:ind w:left="284" w:firstLine="284"/>
    </w:pPr>
  </w:style>
  <w:style w:type="paragraph" w:styleId="Recuonormal">
    <w:name w:val="Normal Indent"/>
    <w:basedOn w:val="Normal"/>
    <w:uiPriority w:val="99"/>
    <w:semiHidden/>
    <w:locked/>
    <w:rsid w:val="00793FD5"/>
    <w:pPr>
      <w:ind w:left="567"/>
    </w:pPr>
  </w:style>
  <w:style w:type="paragraph" w:styleId="Numerada">
    <w:name w:val="List Number"/>
    <w:basedOn w:val="Normal"/>
    <w:uiPriority w:val="99"/>
    <w:semiHidden/>
    <w:locked/>
    <w:rsid w:val="00793FD5"/>
    <w:pPr>
      <w:numPr>
        <w:numId w:val="6"/>
      </w:numPr>
      <w:tabs>
        <w:tab w:val="clear" w:pos="360"/>
        <w:tab w:val="left" w:pos="284"/>
      </w:tabs>
      <w:ind w:left="284" w:hanging="284"/>
      <w:contextualSpacing/>
    </w:pPr>
  </w:style>
  <w:style w:type="paragraph" w:styleId="Numerada2">
    <w:name w:val="List Number 2"/>
    <w:basedOn w:val="Normal"/>
    <w:uiPriority w:val="99"/>
    <w:semiHidden/>
    <w:locked/>
    <w:rsid w:val="00793FD5"/>
    <w:pPr>
      <w:numPr>
        <w:numId w:val="7"/>
      </w:numPr>
      <w:tabs>
        <w:tab w:val="clear" w:pos="643"/>
        <w:tab w:val="left" w:pos="567"/>
      </w:tabs>
      <w:ind w:left="568" w:hanging="284"/>
      <w:contextualSpacing/>
    </w:pPr>
  </w:style>
  <w:style w:type="paragraph" w:styleId="Numerada3">
    <w:name w:val="List Number 3"/>
    <w:basedOn w:val="Normal"/>
    <w:uiPriority w:val="99"/>
    <w:semiHidden/>
    <w:locked/>
    <w:rsid w:val="00793FD5"/>
    <w:pPr>
      <w:numPr>
        <w:numId w:val="8"/>
      </w:numPr>
      <w:tabs>
        <w:tab w:val="clear" w:pos="926"/>
        <w:tab w:val="left" w:pos="851"/>
      </w:tabs>
      <w:ind w:left="851" w:hanging="284"/>
      <w:contextualSpacing/>
    </w:pPr>
  </w:style>
  <w:style w:type="paragraph" w:styleId="Numerada4">
    <w:name w:val="List Number 4"/>
    <w:basedOn w:val="Normal"/>
    <w:uiPriority w:val="99"/>
    <w:semiHidden/>
    <w:locked/>
    <w:rsid w:val="00793FD5"/>
    <w:pPr>
      <w:numPr>
        <w:numId w:val="9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Numerada5">
    <w:name w:val="List Number 5"/>
    <w:basedOn w:val="Normal"/>
    <w:uiPriority w:val="99"/>
    <w:semiHidden/>
    <w:locked/>
    <w:rsid w:val="00793FD5"/>
    <w:pPr>
      <w:numPr>
        <w:numId w:val="10"/>
      </w:numPr>
      <w:tabs>
        <w:tab w:val="clear" w:pos="1492"/>
        <w:tab w:val="left" w:pos="1418"/>
      </w:tabs>
      <w:ind w:left="1418" w:hanging="284"/>
      <w:contextualSpacing/>
    </w:pPr>
  </w:style>
  <w:style w:type="character" w:customStyle="1" w:styleId="Destaque">
    <w:name w:val="Destaque"/>
    <w:basedOn w:val="Fontepargpadro"/>
    <w:uiPriority w:val="1"/>
    <w:qFormat/>
    <w:rsid w:val="00346950"/>
    <w:rPr>
      <w:b/>
    </w:rPr>
  </w:style>
  <w:style w:type="numbering" w:styleId="1ai">
    <w:name w:val="Outline List 1"/>
    <w:basedOn w:val="Semlista"/>
    <w:uiPriority w:val="99"/>
    <w:semiHidden/>
    <w:unhideWhenUsed/>
    <w:locked/>
    <w:rsid w:val="00793FD5"/>
    <w:pPr>
      <w:numPr>
        <w:numId w:val="12"/>
      </w:numPr>
    </w:pPr>
  </w:style>
  <w:style w:type="character" w:customStyle="1" w:styleId="Cdigo">
    <w:name w:val="Código"/>
    <w:basedOn w:val="Fontepargpadro"/>
    <w:uiPriority w:val="1"/>
    <w:qFormat/>
    <w:rsid w:val="003567D4"/>
    <w:rPr>
      <w:rFonts w:ascii="Courier New" w:hAnsi="Courier New"/>
      <w:noProof/>
      <w:sz w:val="20"/>
      <w:lang w:val="en-US"/>
    </w:rPr>
  </w:style>
  <w:style w:type="paragraph" w:customStyle="1" w:styleId="Resumo">
    <w:name w:val="Resumo"/>
    <w:basedOn w:val="Normal"/>
    <w:qFormat/>
    <w:rsid w:val="005C2FF4"/>
    <w:pPr>
      <w:spacing w:before="240"/>
      <w:ind w:firstLine="0"/>
      <w:contextualSpacing/>
    </w:pPr>
  </w:style>
  <w:style w:type="numbering" w:styleId="111111">
    <w:name w:val="Outline List 2"/>
    <w:basedOn w:val="Semlista"/>
    <w:uiPriority w:val="99"/>
    <w:semiHidden/>
    <w:unhideWhenUsed/>
    <w:rsid w:val="00326B2E"/>
    <w:pPr>
      <w:numPr>
        <w:numId w:val="19"/>
      </w:numPr>
    </w:pPr>
  </w:style>
  <w:style w:type="paragraph" w:styleId="Remissivo1">
    <w:name w:val="index 1"/>
    <w:basedOn w:val="Normal"/>
    <w:next w:val="Normal"/>
    <w:autoRedefine/>
    <w:uiPriority w:val="99"/>
    <w:semiHidden/>
    <w:locked/>
    <w:rsid w:val="00793FD5"/>
    <w:pPr>
      <w:ind w:left="284" w:hanging="284"/>
    </w:pPr>
  </w:style>
  <w:style w:type="paragraph" w:styleId="Remissivo2">
    <w:name w:val="index 2"/>
    <w:basedOn w:val="Normal"/>
    <w:next w:val="Normal"/>
    <w:autoRedefine/>
    <w:uiPriority w:val="99"/>
    <w:semiHidden/>
    <w:locked/>
    <w:rsid w:val="00793FD5"/>
    <w:pPr>
      <w:ind w:left="568" w:hanging="284"/>
    </w:pPr>
  </w:style>
  <w:style w:type="paragraph" w:styleId="Remissivo3">
    <w:name w:val="index 3"/>
    <w:basedOn w:val="Normal"/>
    <w:next w:val="Normal"/>
    <w:autoRedefine/>
    <w:uiPriority w:val="99"/>
    <w:semiHidden/>
    <w:locked/>
    <w:rsid w:val="00793FD5"/>
    <w:pPr>
      <w:ind w:left="851" w:hanging="284"/>
    </w:pPr>
  </w:style>
  <w:style w:type="paragraph" w:styleId="Remissivo4">
    <w:name w:val="index 4"/>
    <w:basedOn w:val="Normal"/>
    <w:next w:val="Normal"/>
    <w:autoRedefine/>
    <w:uiPriority w:val="99"/>
    <w:semiHidden/>
    <w:locked/>
    <w:rsid w:val="00793FD5"/>
    <w:pPr>
      <w:ind w:left="1135" w:hanging="284"/>
    </w:pPr>
  </w:style>
  <w:style w:type="paragraph" w:styleId="Remissivo5">
    <w:name w:val="index 5"/>
    <w:basedOn w:val="Normal"/>
    <w:next w:val="Normal"/>
    <w:autoRedefine/>
    <w:uiPriority w:val="99"/>
    <w:semiHidden/>
    <w:locked/>
    <w:rsid w:val="00793FD5"/>
    <w:pPr>
      <w:ind w:left="1418" w:hanging="284"/>
    </w:pPr>
  </w:style>
  <w:style w:type="paragraph" w:styleId="Remissivo6">
    <w:name w:val="index 6"/>
    <w:basedOn w:val="Normal"/>
    <w:next w:val="Normal"/>
    <w:autoRedefine/>
    <w:uiPriority w:val="99"/>
    <w:semiHidden/>
    <w:locked/>
    <w:rsid w:val="00793FD5"/>
    <w:pPr>
      <w:ind w:left="1702" w:hanging="284"/>
    </w:pPr>
  </w:style>
  <w:style w:type="paragraph" w:styleId="Remissivo7">
    <w:name w:val="index 7"/>
    <w:basedOn w:val="Normal"/>
    <w:next w:val="Normal"/>
    <w:autoRedefine/>
    <w:uiPriority w:val="99"/>
    <w:semiHidden/>
    <w:locked/>
    <w:rsid w:val="00793FD5"/>
    <w:pPr>
      <w:ind w:left="1985" w:hanging="284"/>
    </w:pPr>
  </w:style>
  <w:style w:type="paragraph" w:styleId="Remissivo8">
    <w:name w:val="index 8"/>
    <w:basedOn w:val="Normal"/>
    <w:next w:val="Normal"/>
    <w:autoRedefine/>
    <w:uiPriority w:val="99"/>
    <w:semiHidden/>
    <w:locked/>
    <w:rsid w:val="00793FD5"/>
    <w:pPr>
      <w:ind w:left="2269" w:hanging="284"/>
    </w:pPr>
  </w:style>
  <w:style w:type="paragraph" w:styleId="Remissivo9">
    <w:name w:val="index 9"/>
    <w:basedOn w:val="Normal"/>
    <w:next w:val="Normal"/>
    <w:autoRedefine/>
    <w:uiPriority w:val="99"/>
    <w:semiHidden/>
    <w:locked/>
    <w:rsid w:val="00793FD5"/>
    <w:pPr>
      <w:ind w:left="2552" w:hanging="284"/>
    </w:pPr>
  </w:style>
  <w:style w:type="paragraph" w:styleId="Sumrio2">
    <w:name w:val="toc 2"/>
    <w:basedOn w:val="Sumrio1"/>
    <w:next w:val="Normal"/>
    <w:autoRedefine/>
    <w:uiPriority w:val="39"/>
    <w:semiHidden/>
    <w:locked/>
    <w:rsid w:val="00793FD5"/>
    <w:pPr>
      <w:spacing w:after="100"/>
      <w:ind w:left="284"/>
    </w:pPr>
  </w:style>
  <w:style w:type="paragraph" w:styleId="Sumrio3">
    <w:name w:val="toc 3"/>
    <w:basedOn w:val="Sumrio2"/>
    <w:next w:val="Normal"/>
    <w:autoRedefine/>
    <w:uiPriority w:val="39"/>
    <w:semiHidden/>
    <w:locked/>
    <w:rsid w:val="00793FD5"/>
    <w:pPr>
      <w:ind w:left="567"/>
    </w:pPr>
  </w:style>
  <w:style w:type="paragraph" w:styleId="Sumrio4">
    <w:name w:val="toc 4"/>
    <w:basedOn w:val="Sumrio3"/>
    <w:next w:val="Normal"/>
    <w:autoRedefine/>
    <w:uiPriority w:val="39"/>
    <w:semiHidden/>
    <w:locked/>
    <w:rsid w:val="00793FD5"/>
    <w:pPr>
      <w:ind w:left="851"/>
    </w:pPr>
  </w:style>
  <w:style w:type="paragraph" w:styleId="Sumrio5">
    <w:name w:val="toc 5"/>
    <w:basedOn w:val="Sumrio4"/>
    <w:next w:val="Normal"/>
    <w:autoRedefine/>
    <w:uiPriority w:val="39"/>
    <w:semiHidden/>
    <w:locked/>
    <w:rsid w:val="00793FD5"/>
    <w:pPr>
      <w:ind w:left="1134"/>
    </w:pPr>
  </w:style>
  <w:style w:type="paragraph" w:styleId="Sumrio6">
    <w:name w:val="toc 6"/>
    <w:basedOn w:val="Sumrio5"/>
    <w:next w:val="Normal"/>
    <w:autoRedefine/>
    <w:uiPriority w:val="39"/>
    <w:semiHidden/>
    <w:locked/>
    <w:rsid w:val="00793FD5"/>
    <w:pPr>
      <w:ind w:left="1418"/>
    </w:pPr>
  </w:style>
  <w:style w:type="paragraph" w:styleId="Sumrio7">
    <w:name w:val="toc 7"/>
    <w:basedOn w:val="Sumrio6"/>
    <w:next w:val="Normal"/>
    <w:autoRedefine/>
    <w:uiPriority w:val="39"/>
    <w:semiHidden/>
    <w:locked/>
    <w:rsid w:val="00793FD5"/>
    <w:pPr>
      <w:ind w:left="1701"/>
    </w:pPr>
  </w:style>
  <w:style w:type="paragraph" w:styleId="Sumrio8">
    <w:name w:val="toc 8"/>
    <w:basedOn w:val="Sumrio7"/>
    <w:next w:val="Normal"/>
    <w:autoRedefine/>
    <w:uiPriority w:val="39"/>
    <w:semiHidden/>
    <w:locked/>
    <w:rsid w:val="00793FD5"/>
    <w:pPr>
      <w:ind w:left="1985"/>
    </w:pPr>
  </w:style>
  <w:style w:type="paragraph" w:styleId="Sumrio9">
    <w:name w:val="toc 9"/>
    <w:basedOn w:val="Sumrio8"/>
    <w:next w:val="Normal"/>
    <w:autoRedefine/>
    <w:uiPriority w:val="39"/>
    <w:semiHidden/>
    <w:locked/>
    <w:rsid w:val="00793FD5"/>
    <w:pPr>
      <w:ind w:left="2268"/>
    </w:pPr>
  </w:style>
  <w:style w:type="paragraph" w:styleId="Sumrio1">
    <w:name w:val="toc 1"/>
    <w:basedOn w:val="Normal"/>
    <w:next w:val="Normal"/>
    <w:autoRedefine/>
    <w:uiPriority w:val="39"/>
    <w:semiHidden/>
    <w:locked/>
    <w:rsid w:val="00793FD5"/>
    <w:pPr>
      <w:spacing w:after="120"/>
    </w:pPr>
  </w:style>
  <w:style w:type="character" w:styleId="HiperlinkVisitado">
    <w:name w:val="FollowedHyperlink"/>
    <w:basedOn w:val="Hyperlink"/>
    <w:uiPriority w:val="99"/>
    <w:semiHidden/>
    <w:rsid w:val="000A1EB0"/>
    <w:rPr>
      <w:noProof/>
      <w:color w:val="0000FF"/>
      <w:u w:val="none"/>
      <w:lang w:val="en-US"/>
    </w:rPr>
  </w:style>
  <w:style w:type="paragraph" w:styleId="Commarcadores">
    <w:name w:val="List Bullet"/>
    <w:basedOn w:val="Normal"/>
    <w:uiPriority w:val="99"/>
    <w:semiHidden/>
    <w:locked/>
    <w:rsid w:val="0091466B"/>
    <w:pPr>
      <w:numPr>
        <w:numId w:val="1"/>
      </w:numPr>
      <w:tabs>
        <w:tab w:val="clear" w:pos="360"/>
        <w:tab w:val="left" w:pos="284"/>
      </w:tabs>
      <w:ind w:left="284" w:hanging="284"/>
      <w:contextualSpacing/>
    </w:pPr>
  </w:style>
  <w:style w:type="paragraph" w:styleId="Commarcadores2">
    <w:name w:val="List Bullet 2"/>
    <w:basedOn w:val="Normal"/>
    <w:uiPriority w:val="99"/>
    <w:semiHidden/>
    <w:locked/>
    <w:rsid w:val="0091466B"/>
    <w:pPr>
      <w:numPr>
        <w:numId w:val="2"/>
      </w:numPr>
      <w:tabs>
        <w:tab w:val="clear" w:pos="643"/>
        <w:tab w:val="left" w:pos="567"/>
      </w:tabs>
      <w:ind w:left="568" w:hanging="284"/>
      <w:contextualSpacing/>
    </w:pPr>
  </w:style>
  <w:style w:type="paragraph" w:styleId="Commarcadores3">
    <w:name w:val="List Bullet 3"/>
    <w:basedOn w:val="Normal"/>
    <w:uiPriority w:val="99"/>
    <w:semiHidden/>
    <w:locked/>
    <w:rsid w:val="0091466B"/>
    <w:pPr>
      <w:numPr>
        <w:numId w:val="3"/>
      </w:numPr>
      <w:tabs>
        <w:tab w:val="clear" w:pos="926"/>
        <w:tab w:val="left" w:pos="851"/>
      </w:tabs>
      <w:ind w:left="851" w:hanging="284"/>
      <w:contextualSpacing/>
    </w:pPr>
  </w:style>
  <w:style w:type="paragraph" w:styleId="Commarcadores4">
    <w:name w:val="List Bullet 4"/>
    <w:basedOn w:val="Normal"/>
    <w:uiPriority w:val="99"/>
    <w:semiHidden/>
    <w:locked/>
    <w:rsid w:val="0091466B"/>
    <w:pPr>
      <w:numPr>
        <w:numId w:val="4"/>
      </w:numPr>
      <w:tabs>
        <w:tab w:val="clear" w:pos="1209"/>
        <w:tab w:val="left" w:pos="1134"/>
      </w:tabs>
      <w:ind w:left="1135" w:hanging="284"/>
      <w:contextualSpacing/>
    </w:pPr>
  </w:style>
  <w:style w:type="paragraph" w:styleId="Commarcadores5">
    <w:name w:val="List Bullet 5"/>
    <w:basedOn w:val="Normal"/>
    <w:uiPriority w:val="99"/>
    <w:semiHidden/>
    <w:locked/>
    <w:rsid w:val="0091466B"/>
    <w:pPr>
      <w:numPr>
        <w:numId w:val="5"/>
      </w:numPr>
      <w:tabs>
        <w:tab w:val="clear" w:pos="1492"/>
        <w:tab w:val="left" w:pos="1418"/>
      </w:tabs>
      <w:ind w:left="1418" w:hanging="284"/>
      <w:contextualSpacing/>
    </w:pPr>
  </w:style>
  <w:style w:type="paragraph" w:styleId="Corpodetexto2">
    <w:name w:val="Body Text 2"/>
    <w:basedOn w:val="Normal"/>
    <w:uiPriority w:val="99"/>
    <w:semiHidden/>
    <w:locked/>
    <w:rsid w:val="0091466B"/>
    <w:pPr>
      <w:spacing w:line="480" w:lineRule="auto"/>
    </w:pPr>
  </w:style>
  <w:style w:type="paragraph" w:styleId="Corpodetexto3">
    <w:name w:val="Body Text 3"/>
    <w:basedOn w:val="Normal"/>
    <w:uiPriority w:val="99"/>
    <w:semiHidden/>
    <w:locked/>
    <w:rsid w:val="0091466B"/>
    <w:rPr>
      <w:sz w:val="20"/>
      <w:szCs w:val="16"/>
    </w:rPr>
  </w:style>
  <w:style w:type="paragraph" w:styleId="Lista">
    <w:name w:val="List"/>
    <w:basedOn w:val="Normal"/>
    <w:uiPriority w:val="99"/>
    <w:semiHidden/>
    <w:locked/>
    <w:rsid w:val="0058484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locked/>
    <w:rsid w:val="0058484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locked/>
    <w:rsid w:val="0058484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locked/>
    <w:rsid w:val="0058484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locked/>
    <w:rsid w:val="0058484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locked/>
    <w:rsid w:val="0058484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locked/>
    <w:rsid w:val="0058484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locked/>
    <w:rsid w:val="0058484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locked/>
    <w:rsid w:val="0058484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locked/>
    <w:rsid w:val="00584847"/>
    <w:pPr>
      <w:spacing w:after="120"/>
      <w:ind w:left="1415"/>
      <w:contextualSpacing/>
    </w:pPr>
  </w:style>
  <w:style w:type="paragraph" w:styleId="Subttulo">
    <w:name w:val="Subtitle"/>
    <w:basedOn w:val="Normal"/>
    <w:next w:val="Normal"/>
    <w:uiPriority w:val="11"/>
    <w:semiHidden/>
    <w:locked/>
    <w:rsid w:val="00584847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ps-textual">
    <w:name w:val="Título pós-textual"/>
    <w:basedOn w:val="Ttulo1"/>
    <w:qFormat/>
    <w:rsid w:val="005F4CDE"/>
    <w:pPr>
      <w:numPr>
        <w:numId w:val="0"/>
      </w:numPr>
    </w:pPr>
  </w:style>
  <w:style w:type="paragraph" w:customStyle="1" w:styleId="Apndice-Ttulo1">
    <w:name w:val="Apêndice - Título 1"/>
    <w:basedOn w:val="Ttulo1"/>
    <w:next w:val="Normal"/>
    <w:uiPriority w:val="89"/>
    <w:qFormat/>
    <w:rsid w:val="00993DE7"/>
    <w:pPr>
      <w:numPr>
        <w:numId w:val="15"/>
      </w:numPr>
    </w:pPr>
  </w:style>
  <w:style w:type="numbering" w:customStyle="1" w:styleId="ApndiceA1A11">
    <w:name w:val="Apêndice / A.1 / A.1.1"/>
    <w:basedOn w:val="111111"/>
    <w:uiPriority w:val="99"/>
    <w:rsid w:val="00E61FF1"/>
    <w:pPr>
      <w:numPr>
        <w:numId w:val="20"/>
      </w:numPr>
    </w:pPr>
  </w:style>
  <w:style w:type="paragraph" w:customStyle="1" w:styleId="Apndice-Ttulo2">
    <w:name w:val="Apêndice - Título 2"/>
    <w:basedOn w:val="Ttulo2"/>
    <w:next w:val="Normal"/>
    <w:uiPriority w:val="89"/>
    <w:qFormat/>
    <w:rsid w:val="00BC723C"/>
    <w:pPr>
      <w:numPr>
        <w:numId w:val="15"/>
      </w:numPr>
      <w:ind w:left="0"/>
    </w:pPr>
  </w:style>
  <w:style w:type="paragraph" w:customStyle="1" w:styleId="Apndice-Ttulo3">
    <w:name w:val="Apêndice - Título 3"/>
    <w:basedOn w:val="Ttulo3"/>
    <w:next w:val="Normal"/>
    <w:uiPriority w:val="89"/>
    <w:unhideWhenUsed/>
    <w:rsid w:val="002E5AB8"/>
    <w:pPr>
      <w:numPr>
        <w:numId w:val="15"/>
      </w:numPr>
      <w:ind w:left="0"/>
    </w:pPr>
  </w:style>
  <w:style w:type="paragraph" w:customStyle="1" w:styleId="Interiordatabelajustificado">
    <w:name w:val="Interior da tabela justificado"/>
    <w:basedOn w:val="Normal"/>
    <w:semiHidden/>
    <w:qFormat/>
    <w:rsid w:val="007E1EB1"/>
    <w:pPr>
      <w:keepLines/>
      <w:ind w:firstLine="0"/>
    </w:pPr>
  </w:style>
  <w:style w:type="paragraph" w:customStyle="1" w:styleId="Ttulodatabelajustificado">
    <w:name w:val="Título da tabela justificado"/>
    <w:basedOn w:val="Normal"/>
    <w:qFormat/>
    <w:rsid w:val="007E1EB1"/>
    <w:pPr>
      <w:keepLines/>
      <w:ind w:firstLine="0"/>
    </w:pPr>
    <w:rPr>
      <w:b/>
    </w:rPr>
  </w:style>
  <w:style w:type="paragraph" w:customStyle="1" w:styleId="Interiordatabelacentralizado">
    <w:name w:val="Interior da tabela centralizado"/>
    <w:basedOn w:val="Interiordatabelajustificado"/>
    <w:semiHidden/>
    <w:qFormat/>
    <w:rsid w:val="007E1EB1"/>
    <w:pPr>
      <w:jc w:val="center"/>
    </w:pPr>
  </w:style>
  <w:style w:type="paragraph" w:customStyle="1" w:styleId="Apndice-Ttulo4">
    <w:name w:val="Apêndice - Título 4"/>
    <w:basedOn w:val="Ttulo4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5">
    <w:name w:val="Apêndice - Título 5"/>
    <w:basedOn w:val="Ttulo5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6">
    <w:name w:val="Apêndice - Título 6"/>
    <w:basedOn w:val="Ttulo6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7">
    <w:name w:val="Apêndice - Título 7"/>
    <w:basedOn w:val="Ttulo7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8">
    <w:name w:val="Apêndice - Título 8"/>
    <w:basedOn w:val="Ttulo8"/>
    <w:next w:val="Normal"/>
    <w:uiPriority w:val="89"/>
    <w:unhideWhenUsed/>
    <w:rsid w:val="00993DE7"/>
    <w:pPr>
      <w:numPr>
        <w:numId w:val="15"/>
      </w:numPr>
    </w:pPr>
  </w:style>
  <w:style w:type="paragraph" w:customStyle="1" w:styleId="Apndice-Ttulo9">
    <w:name w:val="Apêndice - Título 9"/>
    <w:basedOn w:val="Ttulo9"/>
    <w:next w:val="Normal"/>
    <w:uiPriority w:val="89"/>
    <w:unhideWhenUsed/>
    <w:rsid w:val="00BC723C"/>
    <w:pPr>
      <w:numPr>
        <w:numId w:val="15"/>
      </w:numPr>
    </w:pPr>
  </w:style>
  <w:style w:type="paragraph" w:customStyle="1" w:styleId="Anexo-Ttulo2">
    <w:name w:val="Anexo - Título 2"/>
    <w:basedOn w:val="Ttulo2"/>
    <w:next w:val="Normal"/>
    <w:uiPriority w:val="90"/>
    <w:qFormat/>
    <w:rsid w:val="00E61FF1"/>
    <w:pPr>
      <w:numPr>
        <w:numId w:val="16"/>
      </w:numPr>
    </w:pPr>
  </w:style>
  <w:style w:type="paragraph" w:customStyle="1" w:styleId="Anexo-Ttulo1">
    <w:name w:val="Anexo - Título 1"/>
    <w:basedOn w:val="Ttulo1"/>
    <w:next w:val="Normal"/>
    <w:uiPriority w:val="90"/>
    <w:qFormat/>
    <w:rsid w:val="00E61FF1"/>
    <w:pPr>
      <w:numPr>
        <w:numId w:val="16"/>
      </w:numPr>
    </w:pPr>
  </w:style>
  <w:style w:type="paragraph" w:customStyle="1" w:styleId="Anexo-Ttulo3">
    <w:name w:val="Anexo - Título 3"/>
    <w:basedOn w:val="Ttulo3"/>
    <w:next w:val="Normal"/>
    <w:uiPriority w:val="90"/>
    <w:unhideWhenUsed/>
    <w:rsid w:val="00E61FF1"/>
    <w:pPr>
      <w:numPr>
        <w:numId w:val="16"/>
      </w:numPr>
    </w:pPr>
  </w:style>
  <w:style w:type="numbering" w:customStyle="1" w:styleId="AnexoAA1A11">
    <w:name w:val="Anexo A / A.1 / A.1.1"/>
    <w:uiPriority w:val="99"/>
    <w:rsid w:val="00E61FF1"/>
    <w:pPr>
      <w:numPr>
        <w:numId w:val="16"/>
      </w:numPr>
    </w:pPr>
  </w:style>
  <w:style w:type="paragraph" w:customStyle="1" w:styleId="Anexo-Ttulo4">
    <w:name w:val="Anexo - Título 4"/>
    <w:basedOn w:val="Ttulo4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5">
    <w:name w:val="Anexo - Título 5"/>
    <w:basedOn w:val="Ttulo5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6">
    <w:name w:val="Anexo - Título 6"/>
    <w:basedOn w:val="Ttulo6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7">
    <w:name w:val="Anexo - Título 7"/>
    <w:basedOn w:val="Ttulo7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8">
    <w:name w:val="Anexo - Título 8"/>
    <w:basedOn w:val="Ttulo8"/>
    <w:next w:val="Normal"/>
    <w:uiPriority w:val="90"/>
    <w:unhideWhenUsed/>
    <w:rsid w:val="00E61FF1"/>
    <w:pPr>
      <w:numPr>
        <w:numId w:val="16"/>
      </w:numPr>
    </w:pPr>
  </w:style>
  <w:style w:type="paragraph" w:customStyle="1" w:styleId="Anexo-Ttulo9">
    <w:name w:val="Anexo - Título 9"/>
    <w:basedOn w:val="Ttulo9"/>
    <w:next w:val="Normal"/>
    <w:uiPriority w:val="99"/>
    <w:unhideWhenUsed/>
    <w:rsid w:val="00E61FF1"/>
    <w:pPr>
      <w:numPr>
        <w:numId w:val="16"/>
      </w:numPr>
    </w:pPr>
  </w:style>
  <w:style w:type="paragraph" w:customStyle="1" w:styleId="Interiordatabeladireita">
    <w:name w:val="Interior da tabela direita"/>
    <w:basedOn w:val="Interiordatabelajustificado"/>
    <w:semiHidden/>
    <w:qFormat/>
    <w:rsid w:val="007E1EB1"/>
    <w:pPr>
      <w:jc w:val="right"/>
    </w:pPr>
    <w:rPr>
      <w:szCs w:val="20"/>
    </w:rPr>
  </w:style>
  <w:style w:type="paragraph" w:customStyle="1" w:styleId="Ttulodatabeladireita">
    <w:name w:val="Título da tabela direita"/>
    <w:basedOn w:val="Ttulodatabelajustificado"/>
    <w:qFormat/>
    <w:rsid w:val="007E1EB1"/>
    <w:pPr>
      <w:jc w:val="right"/>
    </w:pPr>
    <w:rPr>
      <w:bCs/>
      <w:szCs w:val="20"/>
    </w:rPr>
  </w:style>
  <w:style w:type="paragraph" w:customStyle="1" w:styleId="Ttulodatabelacentralizado">
    <w:name w:val="Título da tabela centralizado"/>
    <w:basedOn w:val="Ttulodatabelajustificado"/>
    <w:qFormat/>
    <w:rsid w:val="007E1EB1"/>
    <w:pPr>
      <w:jc w:val="center"/>
    </w:pPr>
  </w:style>
  <w:style w:type="paragraph" w:customStyle="1" w:styleId="Interiordatabelaesquerda">
    <w:name w:val="Interior da tabela esquerda"/>
    <w:basedOn w:val="Interiordatabelajustificado"/>
    <w:semiHidden/>
    <w:qFormat/>
    <w:rsid w:val="007E1EB1"/>
    <w:pPr>
      <w:jc w:val="left"/>
    </w:pPr>
  </w:style>
  <w:style w:type="paragraph" w:customStyle="1" w:styleId="Ttulodatabelaesquerda">
    <w:name w:val="Título da tabela esquerda"/>
    <w:basedOn w:val="Ttulodatabelajustificado"/>
    <w:qFormat/>
    <w:rsid w:val="007E1EB1"/>
  </w:style>
  <w:style w:type="table" w:styleId="Tabelacomgrade">
    <w:name w:val="Table Grid"/>
    <w:basedOn w:val="Tabelanormal"/>
    <w:uiPriority w:val="39"/>
    <w:locked/>
    <w:rsid w:val="00DE0563"/>
    <w:pPr>
      <w:tabs>
        <w:tab w:val="clear" w:pos="720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ePjtnSPFWK8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ntigo.mctic.gov.br/mctic/export/sites/institucional/legislacao/Arquivos/Anexo_Port_MCTIC_6555_2017_CSIC_Norma_Compl_02_2017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ample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python/cpython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elanieshapiro.wordpress.com/2009/10/07/no-you-werent-downloaded-you-were-bor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ictor\Impacta\OPE\Relat&#243;rio%20OPE2%20ADS_SI%202020-2%20-%20forma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0HpJbNTZ84SXBIsga95E4ln4w==">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Bra17</b:Tag>
    <b:SourceType>InternetSite</b:SourceType>
    <b:Guid>{2C5CB4CA-BFFD-415B-9F07-7BB565943679}</b:Guid>
    <b:Author>
      <b:Author>
        <b:Corporate>Brasil, Ministério da Ciência, Tecnologia, Inovações e Comunicações</b:Corporate>
      </b:Author>
    </b:Author>
    <b:Title>Inventário de Ativos de Informação</b:Title>
    <b:Year>2017</b:Year>
    <b:URL>https://antigo.mctic.gov.br/mctic/export/sites/institucional/legislacao/Arquivos/Anexo_Port_MCTIC_6555_2017_CSIC_Norm_Compl_02_2017.pdf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97ED49-2A63-42C6-B904-1AF79A6C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OPE2 ADS_SI 2020-2 - formato</Template>
  <TotalTime>4975</TotalTime>
  <Pages>12</Pages>
  <Words>2627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Primeiro Autor;Segunda Autora;Terceiro Autor;Quarta Autora;Quinto Autor;Orientador(a)</dc:creator>
  <cp:lastModifiedBy>Lucas Silva de Sousa</cp:lastModifiedBy>
  <cp:revision>50</cp:revision>
  <dcterms:created xsi:type="dcterms:W3CDTF">2020-11-14T02:20:00Z</dcterms:created>
  <dcterms:modified xsi:type="dcterms:W3CDTF">2021-10-11T19:55:00Z</dcterms:modified>
</cp:coreProperties>
</file>